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AD" w:rsidRDefault="00B3173D">
      <w:pPr>
        <w:pStyle w:val="1"/>
        <w:jc w:val="center"/>
      </w:pPr>
      <w:r>
        <w:rPr>
          <w:rFonts w:hint="eastAsia"/>
        </w:rPr>
        <w:t>mybatis</w:t>
      </w:r>
    </w:p>
    <w:p w:rsidR="00D83CAD" w:rsidRDefault="00D83CAD"/>
    <w:p w:rsidR="00D83CAD" w:rsidRDefault="00B3173D">
      <w:r>
        <w:rPr>
          <w:rFonts w:hint="eastAsia"/>
        </w:rPr>
        <w:t>学习内容如下：</w:t>
      </w:r>
    </w:p>
    <w:p w:rsidR="00D83CAD" w:rsidRPr="00237A11" w:rsidRDefault="00B3173D">
      <w:pPr>
        <w:rPr>
          <w:color w:val="0000FF"/>
        </w:rPr>
      </w:pPr>
      <w:r>
        <w:rPr>
          <w:rFonts w:hint="eastAsia"/>
          <w:color w:val="0000FF"/>
        </w:rPr>
        <w:t xml:space="preserve">  1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 xml:space="preserve"> session </w:t>
      </w:r>
      <w:r>
        <w:rPr>
          <w:rFonts w:hint="eastAsia"/>
          <w:color w:val="0000FF"/>
        </w:rPr>
        <w:t>调用配置文件</w:t>
      </w:r>
    </w:p>
    <w:p w:rsidR="00D83CAD" w:rsidRPr="00237A11" w:rsidRDefault="00B3173D" w:rsidP="00237A11">
      <w:pPr>
        <w:ind w:firstLineChars="100" w:firstLine="210"/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：接口调用实现类进行增删改查</w:t>
      </w:r>
    </w:p>
    <w:p w:rsidR="00D83CAD" w:rsidRDefault="00B3173D" w:rsidP="00237A11">
      <w:pPr>
        <w:ind w:firstLineChars="100" w:firstLine="21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：直接调用接口进行增删改查（接口调用配置文件进行增删改查）</w:t>
      </w:r>
    </w:p>
    <w:p w:rsidR="00D83CAD" w:rsidRDefault="00D83CAD"/>
    <w:p w:rsidR="00D83CAD" w:rsidRDefault="00B3173D">
      <w:pPr>
        <w:ind w:firstLineChars="100" w:firstLine="210"/>
      </w:pPr>
      <w:r>
        <w:rPr>
          <w:rFonts w:hint="eastAsia"/>
        </w:rPr>
        <w:t>mybaitis</w:t>
      </w:r>
      <w:r>
        <w:rPr>
          <w:rFonts w:hint="eastAsia"/>
        </w:rPr>
        <w:t>的前身叫</w:t>
      </w:r>
      <w:r>
        <w:rPr>
          <w:rFonts w:hint="eastAsia"/>
        </w:rPr>
        <w:t>ibatis</w:t>
      </w:r>
      <w:r w:rsidR="00CB1609">
        <w:rPr>
          <w:rFonts w:hint="eastAsia"/>
        </w:rPr>
        <w:t>的前身</w:t>
      </w:r>
      <w:r w:rsidR="00CB1609">
        <w:rPr>
          <w:rFonts w:hint="eastAsia"/>
        </w:rPr>
        <w:t>&lt;</w:t>
      </w:r>
      <w:r>
        <w:rPr>
          <w:rFonts w:hint="eastAsia"/>
        </w:rPr>
        <w:t xml:space="preserve">batis   </w:t>
      </w:r>
    </w:p>
    <w:p w:rsidR="00D83CAD" w:rsidRDefault="00D83CAD">
      <w:pPr>
        <w:ind w:firstLineChars="100" w:firstLine="210"/>
      </w:pPr>
    </w:p>
    <w:p w:rsidR="00D83CAD" w:rsidRDefault="00B3173D">
      <w:pPr>
        <w:ind w:firstLineChars="100" w:firstLine="210"/>
      </w:pPr>
      <w:r>
        <w:rPr>
          <w:rFonts w:hint="eastAsia"/>
        </w:rPr>
        <w:t>mybatis</w:t>
      </w:r>
      <w:r>
        <w:rPr>
          <w:rFonts w:hint="eastAsia"/>
        </w:rPr>
        <w:t>有两种配置文件：</w:t>
      </w:r>
      <w:r>
        <w:rPr>
          <w:rFonts w:hint="eastAsia"/>
        </w:rPr>
        <w:t xml:space="preserve">  SqlMapConfig.xml  </w:t>
      </w:r>
      <w:r>
        <w:rPr>
          <w:rFonts w:hint="eastAsia"/>
        </w:rPr>
        <w:t>一个</w:t>
      </w:r>
    </w:p>
    <w:p w:rsidR="00D83CAD" w:rsidRDefault="00B3173D" w:rsidP="00237A11">
      <w:pPr>
        <w:ind w:firstLineChars="100" w:firstLine="210"/>
      </w:pPr>
      <w:r>
        <w:rPr>
          <w:rFonts w:hint="eastAsia"/>
        </w:rPr>
        <w:t xml:space="preserve">                         PersonMapper(PersonDao)  PersonMapper.xml  </w:t>
      </w:r>
      <w:r>
        <w:rPr>
          <w:rFonts w:hint="eastAsia"/>
        </w:rPr>
        <w:t>多个</w:t>
      </w:r>
    </w:p>
    <w:p w:rsidR="00D83CAD" w:rsidRDefault="00B3173D">
      <w:pPr>
        <w:ind w:firstLineChars="100" w:firstLine="210"/>
      </w:pPr>
      <w:r>
        <w:rPr>
          <w:rFonts w:hint="eastAsia"/>
        </w:rPr>
        <w:t xml:space="preserve">log4j.xml    </w:t>
      </w:r>
    </w:p>
    <w:p w:rsidR="00D83CAD" w:rsidRDefault="00B3173D">
      <w:pPr>
        <w:ind w:firstLineChars="100" w:firstLine="210"/>
      </w:pPr>
      <w:r>
        <w:rPr>
          <w:rFonts w:hint="eastAsia"/>
        </w:rPr>
        <w:t>内容</w:t>
      </w:r>
    </w:p>
    <w:p w:rsidR="00D83CAD" w:rsidRDefault="00D83CAD">
      <w:pPr>
        <w:ind w:firstLineChars="100" w:firstLine="210"/>
      </w:pPr>
    </w:p>
    <w:p w:rsidR="00D83CAD" w:rsidRDefault="00B3173D">
      <w:pPr>
        <w:pStyle w:val="HTML"/>
        <w:widowControl/>
        <w:shd w:val="clear" w:color="auto" w:fill="FFFFFF"/>
        <w:rPr>
          <w:rFonts w:cs="宋体" w:hint="default"/>
          <w:color w:val="000000"/>
        </w:rPr>
      </w:pPr>
      <w:r>
        <w:rPr>
          <w:rFonts w:cs="宋体"/>
          <w:i/>
          <w:color w:val="808080"/>
          <w:shd w:val="clear" w:color="auto" w:fill="FFFFFF"/>
        </w:rPr>
        <w:t># Global logging configuration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log4j.rootLogger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DEBUG, stdout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# Console output...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log4j.appender.stdout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org.apache.log4j.ConsoleAppender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log4j.appender.stdout.layout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org.apache.log4j.PatternLayout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log4j.appender.stdout.layout.ConversionPattern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%5p [%t] - %m%n</w:t>
      </w:r>
    </w:p>
    <w:p w:rsidR="00D83CAD" w:rsidRDefault="00D83CAD">
      <w:pPr>
        <w:ind w:firstLineChars="100" w:firstLine="210"/>
      </w:pPr>
    </w:p>
    <w:p w:rsidR="00D83CAD" w:rsidRDefault="00B3173D">
      <w:pPr>
        <w:ind w:firstLineChars="100" w:firstLine="210"/>
      </w:pPr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83CAD" w:rsidRDefault="00B3173D" w:rsidP="00CB1609">
      <w:pPr>
        <w:ind w:firstLineChars="100" w:firstLine="210"/>
      </w:pPr>
      <w:r>
        <w:rPr>
          <w:noProof/>
        </w:rPr>
        <w:drawing>
          <wp:inline distT="0" distB="0" distL="114300" distR="114300">
            <wp:extent cx="17907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3CAD" w:rsidRDefault="00D83CAD"/>
    <w:p w:rsidR="00D83CAD" w:rsidRDefault="00B3173D">
      <w:r>
        <w:rPr>
          <w:rFonts w:hint="eastAsia"/>
        </w:rPr>
        <w:t>mybatis</w:t>
      </w:r>
      <w:r>
        <w:rPr>
          <w:rFonts w:hint="eastAsia"/>
        </w:rPr>
        <w:t>框架使用步骤如下</w:t>
      </w:r>
    </w:p>
    <w:p w:rsidR="00D83CAD" w:rsidRDefault="00B3173D">
      <w:r>
        <w:rPr>
          <w:rFonts w:hint="eastAsia"/>
        </w:rPr>
        <w:t>1</w:t>
      </w:r>
      <w:r>
        <w:rPr>
          <w:rFonts w:hint="eastAsia"/>
        </w:rPr>
        <w:t>：项目架构</w:t>
      </w:r>
    </w:p>
    <w:p w:rsidR="00D83CAD" w:rsidRDefault="00B3173D">
      <w:r>
        <w:rPr>
          <w:noProof/>
        </w:rPr>
        <w:drawing>
          <wp:inline distT="0" distB="0" distL="114300" distR="114300">
            <wp:extent cx="1520261" cy="13353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058" cy="13448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3CAD" w:rsidRDefault="00D83CAD"/>
    <w:p w:rsidR="00CB1609" w:rsidRPr="00237A11" w:rsidRDefault="00B3173D" w:rsidP="00CB1609"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ascii="宋体" w:eastAsia="宋体" w:hAnsi="宋体" w:hint="eastAsia"/>
          <w:color w:val="000000"/>
          <w:sz w:val="30"/>
          <w:szCs w:val="30"/>
          <w:shd w:val="clear" w:color="auto" w:fill="FFFFFF"/>
        </w:rPr>
        <w:br/>
      </w:r>
      <w:r w:rsidR="00CB1609" w:rsidRPr="00CB1609">
        <w:rPr>
          <w:sz w:val="18"/>
          <w:szCs w:val="18"/>
          <w:shd w:val="clear" w:color="auto" w:fill="FFFFFF"/>
        </w:rPr>
        <w:t>public class CreateSessionUtil {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public  static SqlSession getSesion(){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InputStream resourceAsStream = null;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lastRenderedPageBreak/>
        <w:t xml:space="preserve">        try {</w:t>
      </w:r>
      <w:bookmarkStart w:id="0" w:name="_GoBack"/>
      <w:bookmarkEnd w:id="0"/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rFonts w:hint="eastAsia"/>
          <w:sz w:val="18"/>
          <w:szCs w:val="18"/>
          <w:shd w:val="clear" w:color="auto" w:fill="FFFFFF"/>
        </w:rPr>
        <w:t xml:space="preserve">           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 xml:space="preserve"> //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>通过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>io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>流加载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>SqlMapConfig</w:t>
      </w:r>
      <w:r w:rsidRPr="00F62496">
        <w:rPr>
          <w:rFonts w:hint="eastAsia"/>
          <w:color w:val="FF0000"/>
          <w:sz w:val="18"/>
          <w:szCs w:val="18"/>
          <w:shd w:val="clear" w:color="auto" w:fill="FFFFFF"/>
        </w:rPr>
        <w:t>配置文件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    resourceAsStream = Resources.getResourceAsStream("SqlMapConfig.xml");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} catch (IOException e) {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}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</w:p>
    <w:p w:rsidR="00CB1609" w:rsidRPr="00CB1609" w:rsidRDefault="00CB1609" w:rsidP="00CB1609">
      <w:pPr>
        <w:rPr>
          <w:b/>
          <w:bCs/>
          <w:color w:val="FF0000"/>
          <w:sz w:val="15"/>
          <w:szCs w:val="15"/>
          <w:shd w:val="clear" w:color="auto" w:fill="FFFFFF"/>
        </w:rPr>
      </w:pPr>
      <w:r w:rsidRPr="00CB1609">
        <w:rPr>
          <w:rFonts w:hint="eastAsia"/>
          <w:sz w:val="18"/>
          <w:szCs w:val="18"/>
          <w:shd w:val="clear" w:color="auto" w:fill="FFFFFF"/>
        </w:rPr>
        <w:t xml:space="preserve">      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 xml:space="preserve">  //mybatis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通过读取配置文件信息（全局配置文件和映射文件），构造出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SqlSessionFactory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，即会话工厂。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SqlSessionFactory build = new SqlSessionFactoryBuilder().build(resourceAsStream);</w:t>
      </w:r>
    </w:p>
    <w:p w:rsidR="00CB1609" w:rsidRPr="00CB1609" w:rsidRDefault="00CB1609" w:rsidP="00CB1609">
      <w:pPr>
        <w:rPr>
          <w:b/>
          <w:bCs/>
          <w:color w:val="FF0000"/>
          <w:sz w:val="15"/>
          <w:szCs w:val="15"/>
          <w:shd w:val="clear" w:color="auto" w:fill="FFFFFF"/>
        </w:rPr>
      </w:pPr>
      <w:r w:rsidRPr="00CB1609">
        <w:rPr>
          <w:rFonts w:hint="eastAsia"/>
          <w:sz w:val="18"/>
          <w:szCs w:val="18"/>
          <w:shd w:val="clear" w:color="auto" w:fill="FFFFFF"/>
        </w:rPr>
        <w:t xml:space="preserve">        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//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通过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SqlSessionFactory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，可以创建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SqlSession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即会话。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Mybatis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是通过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SqlSession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来操作数据库的。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rFonts w:hint="eastAsia"/>
          <w:sz w:val="18"/>
          <w:szCs w:val="18"/>
          <w:shd w:val="clear" w:color="auto" w:fill="FFFFFF"/>
        </w:rPr>
        <w:t xml:space="preserve">        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//openSession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的主要就是初始化了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SqlMapConfig.xml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的配置信息和</w:t>
      </w:r>
      <w:r w:rsidRPr="00CB1609">
        <w:rPr>
          <w:rFonts w:hint="eastAsia"/>
          <w:b/>
          <w:bCs/>
          <w:color w:val="FF0000"/>
          <w:sz w:val="15"/>
          <w:szCs w:val="15"/>
          <w:shd w:val="clear" w:color="auto" w:fill="FFFFFF"/>
        </w:rPr>
        <w:t>DefaultSqlSession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SqlSession session = build.openSession();</w:t>
      </w:r>
    </w:p>
    <w:p w:rsidR="00CB1609" w:rsidRPr="00CB1609" w:rsidRDefault="00CB1609" w:rsidP="00CB1609">
      <w:pPr>
        <w:rPr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    return session;</w:t>
      </w:r>
    </w:p>
    <w:p w:rsidR="00D83CAD" w:rsidRPr="00CB1609" w:rsidRDefault="00CB1609" w:rsidP="00CB1609">
      <w:pPr>
        <w:rPr>
          <w:color w:val="000000"/>
          <w:sz w:val="18"/>
          <w:szCs w:val="18"/>
          <w:shd w:val="clear" w:color="auto" w:fill="FFFFFF"/>
        </w:rPr>
      </w:pPr>
      <w:r w:rsidRPr="00CB1609">
        <w:rPr>
          <w:sz w:val="18"/>
          <w:szCs w:val="18"/>
          <w:shd w:val="clear" w:color="auto" w:fill="FFFFFF"/>
        </w:rPr>
        <w:t xml:space="preserve">    }</w:t>
      </w:r>
    </w:p>
    <w:p w:rsidR="00D83CAD" w:rsidRPr="00CB1609" w:rsidRDefault="00B3173D" w:rsidP="00CB1609">
      <w:pPr>
        <w:pStyle w:val="HTML"/>
        <w:widowControl/>
        <w:shd w:val="clear" w:color="auto" w:fill="FFFFFF"/>
        <w:rPr>
          <w:rFonts w:hint="default"/>
          <w:b/>
          <w:bCs/>
        </w:rPr>
      </w:pPr>
      <w:r w:rsidRPr="00CB1609">
        <w:rPr>
          <w:rStyle w:val="a3"/>
        </w:rPr>
        <w:t>UserMapper.java</w:t>
      </w:r>
      <w:r w:rsidR="00CB1609">
        <w:rPr>
          <w:rStyle w:val="a3"/>
        </w:rPr>
        <w:t>(接口</w:t>
      </w:r>
      <w:r w:rsidR="00CB1609">
        <w:rPr>
          <w:rStyle w:val="a3"/>
          <w:rFonts w:hint="default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interface </w:t>
      </w:r>
      <w:r>
        <w:rPr>
          <w:rFonts w:cs="宋体"/>
          <w:color w:val="000000"/>
          <w:sz w:val="18"/>
          <w:szCs w:val="18"/>
          <w:shd w:val="clear" w:color="auto" w:fill="FFFFFF"/>
        </w:rPr>
        <w:t>UserMapper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int </w:t>
      </w:r>
      <w:r>
        <w:rPr>
          <w:rFonts w:cs="宋体"/>
          <w:color w:val="000000"/>
          <w:sz w:val="18"/>
          <w:szCs w:val="18"/>
          <w:shd w:val="clear" w:color="auto" w:fill="FFFFFF"/>
        </w:rPr>
        <w:t>deleteUserById(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cs="宋体"/>
          <w:color w:val="000000"/>
          <w:sz w:val="18"/>
          <w:szCs w:val="18"/>
          <w:shd w:val="clear" w:color="auto" w:fill="FFFFFF"/>
        </w:rPr>
        <w:t>id);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 </w:t>
      </w:r>
      <w:r>
        <w:rPr>
          <w:rFonts w:cs="宋体"/>
          <w:color w:val="000000"/>
          <w:sz w:val="18"/>
          <w:szCs w:val="18"/>
          <w:shd w:val="clear" w:color="auto" w:fill="FFFFFF"/>
        </w:rPr>
        <w:t>User finUserById(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cs="宋体"/>
          <w:color w:val="000000"/>
          <w:sz w:val="18"/>
          <w:szCs w:val="18"/>
          <w:shd w:val="clear" w:color="auto" w:fill="FFFFFF"/>
        </w:rPr>
        <w:t>id);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instUser(User user);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237A11" w:rsidRDefault="00B3173D" w:rsidP="00CB1609">
      <w:pPr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 w:rsidRPr="00CB1609">
        <w:rPr>
          <w:rStyle w:val="a3"/>
          <w:rFonts w:hint="eastAsia"/>
        </w:rPr>
        <w:t>SqlMapConfig</w:t>
      </w:r>
      <w:r w:rsidR="00CB1609">
        <w:rPr>
          <w:rStyle w:val="a3"/>
        </w:rPr>
        <w:t>.xml</w:t>
      </w:r>
      <w:r>
        <w:rPr>
          <w:rFonts w:ascii="宋体" w:eastAsia="宋体" w:hAnsi="宋体" w:cs="宋体" w:hint="eastAsia"/>
          <w:color w:val="000000"/>
          <w:sz w:val="30"/>
          <w:szCs w:val="30"/>
          <w:shd w:val="clear" w:color="auto" w:fill="FFFFFF"/>
        </w:rPr>
        <w:br/>
      </w:r>
      <w:r w:rsidRPr="00CB1609">
        <w:rPr>
          <w:rFonts w:ascii="宋体" w:eastAsia="宋体" w:hAnsi="宋体" w:cs="宋体" w:hint="eastAsia"/>
          <w:iCs/>
          <w:color w:val="000000"/>
          <w:sz w:val="16"/>
          <w:szCs w:val="16"/>
          <w:shd w:val="clear" w:color="auto" w:fill="FFFFFF"/>
        </w:rPr>
        <w:t xml:space="preserve">   </w:t>
      </w:r>
      <w:r w:rsidRPr="00CB1609">
        <w:rPr>
          <w:rFonts w:ascii="宋体" w:eastAsia="宋体" w:hAnsi="宋体" w:cs="宋体" w:hint="eastAsia"/>
          <w:iCs/>
          <w:color w:val="808080"/>
          <w:sz w:val="16"/>
          <w:szCs w:val="16"/>
          <w:shd w:val="clear" w:color="auto" w:fill="FFFFFF"/>
        </w:rPr>
        <w:t>&lt;!--</w:t>
      </w:r>
      <w:r w:rsidRPr="00CB1609">
        <w:rPr>
          <w:rFonts w:ascii="宋体" w:eastAsia="宋体" w:hAnsi="宋体" w:cs="宋体" w:hint="eastAsia"/>
          <w:iCs/>
          <w:color w:val="808080"/>
          <w:sz w:val="16"/>
          <w:szCs w:val="16"/>
          <w:shd w:val="clear" w:color="auto" w:fill="FFFFFF"/>
        </w:rPr>
        <w:br/>
        <w:t xml:space="preserve">   别名 type类名  alias自定义名-</w:t>
      </w:r>
      <w:r w:rsidRPr="00CB1609">
        <w:rPr>
          <w:rFonts w:ascii="宋体" w:eastAsia="宋体" w:hAnsi="宋体" w:cs="宋体" w:hint="eastAsia"/>
          <w:iCs/>
          <w:color w:val="808080"/>
          <w:sz w:val="16"/>
          <w:szCs w:val="16"/>
          <w:shd w:val="clear" w:color="auto" w:fill="FFFFFF"/>
        </w:rPr>
        <w:br/>
        <w:t xml:space="preserve">  坑1：   </w:t>
      </w:r>
      <w:r w:rsidRPr="00CB1609">
        <w:rPr>
          <w:rFonts w:ascii="宋体" w:eastAsia="宋体" w:hAnsi="宋体" w:cs="宋体" w:hint="eastAsia"/>
          <w:iCs/>
          <w:color w:val="FF0000"/>
          <w:sz w:val="16"/>
          <w:szCs w:val="16"/>
          <w:shd w:val="clear" w:color="auto" w:fill="FFFFFF"/>
        </w:rPr>
        <w:t xml:space="preserve"> Caused by: org.apache.ibatis.builder.BuilderException: Error creating document instance.  Cause: org.xml.sax.SAXParseException; lineNumber: 33; columnNumber: 17; 元素类型为 "configuration" 的内容必须匹配 "(properties?,settings?,typeAliases?,typeHandlers?,objectFactory?,objectWrapperFactory?,reflectorFactory?,plugins?,environments?,databaseIdProvider?,mappers?)"。</w:t>
      </w:r>
      <w:r w:rsidRPr="00CB1609">
        <w:rPr>
          <w:rFonts w:ascii="宋体" w:eastAsia="宋体" w:hAnsi="宋体" w:cs="宋体" w:hint="eastAsia"/>
          <w:iCs/>
          <w:color w:val="808080"/>
          <w:sz w:val="16"/>
          <w:szCs w:val="16"/>
          <w:shd w:val="clear" w:color="auto" w:fill="FFFFFF"/>
        </w:rPr>
        <w:br/>
        <w:t xml:space="preserve">  </w:t>
      </w:r>
      <w:r w:rsidRPr="00237A11">
        <w:rPr>
          <w:rFonts w:ascii="宋体" w:eastAsia="宋体" w:hAnsi="宋体" w:cs="宋体" w:hint="eastAsia"/>
          <w:b/>
          <w:bCs/>
          <w:iCs/>
          <w:color w:val="FF0000"/>
          <w:sz w:val="16"/>
          <w:szCs w:val="16"/>
          <w:shd w:val="clear" w:color="auto" w:fill="FFFFFF"/>
        </w:rPr>
        <w:t xml:space="preserve"> </w:t>
      </w:r>
      <w:r w:rsidR="00237A11" w:rsidRPr="00237A11">
        <w:rPr>
          <w:rFonts w:ascii="宋体" w:eastAsia="宋体" w:hAnsi="宋体" w:cs="宋体" w:hint="eastAsia"/>
          <w:b/>
          <w:bCs/>
          <w:iCs/>
          <w:color w:val="FF0000"/>
          <w:sz w:val="16"/>
          <w:szCs w:val="16"/>
          <w:shd w:val="clear" w:color="auto" w:fill="FFFFFF"/>
        </w:rPr>
        <w:t>别名</w:t>
      </w:r>
      <w:r w:rsidRPr="00237A11">
        <w:rPr>
          <w:rFonts w:ascii="宋体" w:eastAsia="宋体" w:hAnsi="宋体" w:cs="宋体" w:hint="eastAsia"/>
          <w:b/>
          <w:bCs/>
          <w:iCs/>
          <w:color w:val="FF0000"/>
          <w:sz w:val="16"/>
          <w:szCs w:val="16"/>
          <w:shd w:val="clear" w:color="auto" w:fill="FFFFFF"/>
        </w:rPr>
        <w:t xml:space="preserve"> 不能放到environments下面去</w:t>
      </w:r>
      <w:r w:rsidRPr="00237A11">
        <w:rPr>
          <w:rFonts w:ascii="宋体" w:eastAsia="宋体" w:hAnsi="宋体" w:cs="宋体" w:hint="eastAsia"/>
          <w:b/>
          <w:bCs/>
          <w:iCs/>
          <w:color w:val="FF0000"/>
          <w:sz w:val="16"/>
          <w:szCs w:val="16"/>
          <w:shd w:val="clear" w:color="auto" w:fill="FFFFFF"/>
        </w:rPr>
        <w:br/>
      </w:r>
      <w:r w:rsidRPr="00CB1609">
        <w:rPr>
          <w:rFonts w:ascii="宋体" w:eastAsia="宋体" w:hAnsi="宋体" w:cs="宋体" w:hint="eastAsia"/>
          <w:iCs/>
          <w:color w:val="808080"/>
          <w:sz w:val="16"/>
          <w:szCs w:val="16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 xml:space="preserve">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typeAliases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typeAlias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type=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"com.offcn.pojo.User"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alias=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"user"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typeAlias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typeAliases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</w:p>
    <w:p w:rsidR="00D83CAD" w:rsidRPr="00CB1609" w:rsidRDefault="00B3173D" w:rsidP="00CB1609">
      <w:pPr>
        <w:rPr>
          <w:b/>
          <w:bCs/>
        </w:rPr>
      </w:pP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 配置mybatis的环境信息 --&gt;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environments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default=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"development"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environment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id=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"development"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 配置JDBC事务控制，由mybatis进行管理 --&gt;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transactionManager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type=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"JDBC"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transactionManager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 配置数据源，采用dbcp连接池 --&gt;</w:t>
      </w:r>
      <w:r w:rsidRPr="00237A11"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dataSource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type=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"POOLED"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"driver"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"com.mysql.jdbc.Driver"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/&gt;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"url"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"jdbc:mysql://localhost:3306/m001?useUnicode=true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FFFFFF"/>
        </w:rPr>
        <w:t>&amp;amp;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characterEncoding=utf8"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/&gt;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"username"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"root"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/&gt;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"password" </w:t>
      </w:r>
      <w:r w:rsidRPr="00237A11"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value=</w:t>
      </w:r>
      <w:r w:rsidRPr="00237A11"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"root"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/&gt;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dataSource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environment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237A11"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environments</w:t>
      </w:r>
      <w:r w:rsidRPr="00237A11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mappers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  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  resource相对路径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  class接口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  package加载包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  三选一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mapper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resource=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"com/offcn/mapper/UserMapper.xml"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mapper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  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&lt;!--&lt;mapper class="com.offcn.mapper.UserMapper"&gt;&lt;/mapper&gt;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&lt;package name="com.offcn.mapper"&gt;&lt;/package&gt;--&gt;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mappers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</w:r>
    </w:p>
    <w:p w:rsidR="00D83CAD" w:rsidRPr="00237A11" w:rsidRDefault="00B3173D">
      <w:pPr>
        <w:pStyle w:val="HTML"/>
        <w:widowControl/>
        <w:shd w:val="clear" w:color="auto" w:fill="FFFFFF"/>
        <w:spacing w:after="300"/>
        <w:rPr>
          <w:rFonts w:cs="宋体" w:hint="default"/>
          <w:b/>
          <w:bCs/>
          <w:color w:val="000000"/>
          <w:sz w:val="20"/>
          <w:szCs w:val="20"/>
          <w:shd w:val="clear" w:color="auto" w:fill="FFFFFF"/>
        </w:rPr>
      </w:pPr>
      <w:r w:rsidRPr="00237A11">
        <w:rPr>
          <w:rFonts w:cs="宋体"/>
          <w:b/>
          <w:bCs/>
          <w:color w:val="000000"/>
          <w:sz w:val="20"/>
          <w:szCs w:val="20"/>
          <w:shd w:val="clear" w:color="auto" w:fill="FFFFFF"/>
        </w:rPr>
        <w:t>UserMapper.xml</w:t>
      </w:r>
    </w:p>
    <w:p w:rsidR="00237A11" w:rsidRDefault="00B3173D" w:rsidP="00237A11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20"/>
          <w:szCs w:val="20"/>
          <w:shd w:val="clear" w:color="auto" w:fill="FFFFFF"/>
        </w:rPr>
      </w:pPr>
      <w:r>
        <w:rPr>
          <w:rFonts w:cs="宋体"/>
          <w:i/>
          <w:color w:val="808080"/>
          <w:sz w:val="20"/>
          <w:szCs w:val="20"/>
          <w:shd w:val="clear" w:color="auto" w:fill="FFFFFF"/>
        </w:rPr>
        <w:t>&lt;!--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>namespace映射 接口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>--&gt;</w:t>
      </w:r>
    </w:p>
    <w:p w:rsidR="00D83CAD" w:rsidRDefault="00237A11" w:rsidP="00237A1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 w:rsidRPr="00237A11">
        <w:rPr>
          <w:rFonts w:cs="宋体" w:hint="default"/>
          <w:b/>
          <w:bCs/>
          <w:iCs/>
          <w:color w:val="FF0000"/>
          <w:sz w:val="20"/>
          <w:szCs w:val="20"/>
          <w:shd w:val="clear" w:color="auto" w:fill="FFFFFF"/>
        </w:rPr>
        <w:t>//</w:t>
      </w:r>
      <w:r w:rsidRPr="00237A11">
        <w:rPr>
          <w:rFonts w:cs="宋体"/>
          <w:b/>
          <w:bCs/>
          <w:iCs/>
          <w:color w:val="FF0000"/>
          <w:sz w:val="20"/>
          <w:szCs w:val="20"/>
          <w:shd w:val="clear" w:color="auto" w:fill="FFFFFF"/>
        </w:rPr>
        <w:t>链接到u</w:t>
      </w:r>
      <w:r w:rsidRPr="00237A11">
        <w:rPr>
          <w:rFonts w:cs="宋体" w:hint="default"/>
          <w:b/>
          <w:bCs/>
          <w:iCs/>
          <w:color w:val="FF0000"/>
          <w:sz w:val="20"/>
          <w:szCs w:val="20"/>
          <w:shd w:val="clear" w:color="auto" w:fill="FFFFFF"/>
        </w:rPr>
        <w:t>serMapper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mapper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namespace=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>"com.offcn.mapper.UserMapper"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</w:r>
      <w:r w:rsidR="00B3173D" w:rsidRPr="00237A11">
        <w:rPr>
          <w:rFonts w:cs="宋体"/>
          <w:iCs/>
          <w:color w:val="808080"/>
          <w:sz w:val="20"/>
          <w:szCs w:val="20"/>
          <w:shd w:val="clear" w:color="auto" w:fill="FFFFFF"/>
        </w:rPr>
        <w:t>&lt;!-- public int deleteUserById(</w:t>
      </w:r>
      <w:r w:rsidR="00B3173D" w:rsidRPr="00237A11">
        <w:rPr>
          <w:rFonts w:cs="宋体"/>
          <w:b/>
          <w:bCs/>
          <w:iCs/>
          <w:color w:val="FF0000"/>
          <w:sz w:val="20"/>
          <w:szCs w:val="20"/>
          <w:shd w:val="clear" w:color="auto" w:fill="FFFFFF"/>
        </w:rPr>
        <w:t>int</w:t>
      </w:r>
      <w:r w:rsidR="00B3173D" w:rsidRPr="00237A11">
        <w:rPr>
          <w:rFonts w:cs="宋体"/>
          <w:iCs/>
          <w:color w:val="808080"/>
          <w:sz w:val="20"/>
          <w:szCs w:val="20"/>
          <w:shd w:val="clear" w:color="auto" w:fill="FFFFFF"/>
        </w:rPr>
        <w:t xml:space="preserve"> id);--&gt;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delete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"deleteUserById" 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"int"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delete  from user where uid = #{id}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&lt;/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>delete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 w:rsidR="00B3173D" w:rsidRPr="00237A11">
        <w:rPr>
          <w:rFonts w:cs="宋体"/>
          <w:iCs/>
          <w:color w:val="000000"/>
          <w:sz w:val="20"/>
          <w:szCs w:val="20"/>
          <w:shd w:val="clear" w:color="auto" w:fill="FFFFFF"/>
        </w:rPr>
        <w:t xml:space="preserve">  </w:t>
      </w:r>
      <w:r w:rsidR="00B3173D" w:rsidRPr="00237A11">
        <w:rPr>
          <w:rFonts w:cs="宋体"/>
          <w:iCs/>
          <w:color w:val="808080"/>
          <w:sz w:val="20"/>
          <w:szCs w:val="20"/>
          <w:shd w:val="clear" w:color="auto" w:fill="FFFFFF"/>
        </w:rPr>
        <w:t>&lt;!-- public  User finUserById(int id);--&gt;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select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"finUserById"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"int" 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resultType=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>"com.offcn.pojo.User"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select </w:t>
      </w:r>
      <w:r w:rsidR="00B3173D">
        <w:rPr>
          <w:rFonts w:cs="宋体"/>
          <w:i/>
          <w:color w:val="000000"/>
          <w:sz w:val="20"/>
          <w:szCs w:val="20"/>
          <w:shd w:val="clear" w:color="auto" w:fill="FFFFFF"/>
        </w:rPr>
        <w:t xml:space="preserve">* 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t>from user where uid = #{uid}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&lt;/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>select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t>&lt;!--public  void instUser(User user);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当我们的表主键自增的时候，我想获取到主键的值 （uid的值）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--&gt;</w:t>
      </w:r>
      <w:r w:rsidR="00B3173D"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insert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"instUser"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"user"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/*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t>resultTyp 返回的类型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br/>
        <w:t xml:space="preserve">      keyProperty类中的属性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br/>
        <w:t xml:space="preserve">      keyColumn数据库中表的字段名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br/>
        <w:t xml:space="preserve">      order 在运行之前还是之后获取这个值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br/>
        <w:t xml:space="preserve">      select last_insert_id();  固定的</w:t>
      </w:r>
      <w:r w:rsidR="00B3173D" w:rsidRPr="00237A11">
        <w:rPr>
          <w:rFonts w:cs="宋体"/>
          <w:b/>
          <w:bCs/>
          <w:color w:val="FF0000"/>
          <w:sz w:val="20"/>
          <w:szCs w:val="20"/>
          <w:shd w:val="clear" w:color="auto" w:fill="FFFFFF"/>
        </w:rPr>
        <w:br/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lastRenderedPageBreak/>
        <w:t xml:space="preserve">      */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selectKey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resultType=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"int"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keyProperty=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"uid"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keyColumn=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"uid" </w:t>
      </w:r>
      <w:r w:rsidR="00B3173D">
        <w:rPr>
          <w:rFonts w:cs="宋体"/>
          <w:b/>
          <w:color w:val="0000FF"/>
          <w:sz w:val="20"/>
          <w:szCs w:val="20"/>
          <w:shd w:val="clear" w:color="auto" w:fill="EFEFEF"/>
        </w:rPr>
        <w:t>order=</w:t>
      </w:r>
      <w:r w:rsidR="00B3173D">
        <w:rPr>
          <w:rFonts w:cs="宋体"/>
          <w:b/>
          <w:color w:val="008000"/>
          <w:sz w:val="20"/>
          <w:szCs w:val="20"/>
          <w:shd w:val="clear" w:color="auto" w:fill="EFEFEF"/>
        </w:rPr>
        <w:t>"AFTER"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select last_insert_id();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&lt;/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>selectKey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insert  into user  (uname) values (#{uname});</w:t>
      </w:r>
      <w:r w:rsidR="00B3173D"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&lt;/</w:t>
      </w:r>
      <w:r w:rsidR="00B3173D">
        <w:rPr>
          <w:rFonts w:cs="宋体"/>
          <w:b/>
          <w:color w:val="000080"/>
          <w:sz w:val="20"/>
          <w:szCs w:val="20"/>
          <w:shd w:val="clear" w:color="auto" w:fill="EFEFEF"/>
        </w:rPr>
        <w:t>insert</w:t>
      </w:r>
      <w:r w:rsidR="00B3173D"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237A11" w:rsidRPr="00237A11" w:rsidRDefault="00237A11" w:rsidP="00237A1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</w:p>
    <w:p w:rsidR="00D83CAD" w:rsidRPr="00237A11" w:rsidRDefault="00B3173D">
      <w:pPr>
        <w:pStyle w:val="HTML"/>
        <w:widowControl/>
        <w:shd w:val="clear" w:color="auto" w:fill="FFFFFF"/>
        <w:spacing w:after="300"/>
        <w:rPr>
          <w:rFonts w:cs="宋体" w:hint="default"/>
          <w:b/>
          <w:bCs/>
          <w:color w:val="000000"/>
          <w:sz w:val="20"/>
          <w:szCs w:val="20"/>
          <w:shd w:val="clear" w:color="auto" w:fill="FFFFFF"/>
        </w:rPr>
      </w:pPr>
      <w:r w:rsidRPr="00237A11">
        <w:rPr>
          <w:rFonts w:cs="宋体"/>
          <w:b/>
          <w:bCs/>
          <w:color w:val="000000"/>
          <w:sz w:val="20"/>
          <w:szCs w:val="20"/>
          <w:shd w:val="clear" w:color="auto" w:fill="FFFFFF"/>
        </w:rPr>
        <w:t>测试类：</w:t>
      </w:r>
    </w:p>
    <w:p w:rsidR="00D83CAD" w:rsidRPr="00237A11" w:rsidRDefault="00B3173D" w:rsidP="00237A1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>
        <w:rPr>
          <w:rFonts w:cs="宋体"/>
          <w:i/>
          <w:color w:val="808080"/>
          <w:sz w:val="20"/>
          <w:szCs w:val="20"/>
          <w:shd w:val="clear" w:color="auto" w:fill="FFFFFF"/>
        </w:rPr>
        <w:t>/*ctrl + alt +L 排版*/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color w:val="808000"/>
          <w:sz w:val="20"/>
          <w:szCs w:val="20"/>
          <w:shd w:val="clear" w:color="auto" w:fill="FFFFFF"/>
        </w:rPr>
        <w:t>@Test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test001()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throws </w:t>
      </w:r>
      <w:r>
        <w:rPr>
          <w:rFonts w:cs="宋体"/>
          <w:color w:val="000000"/>
          <w:sz w:val="20"/>
          <w:szCs w:val="20"/>
          <w:shd w:val="clear" w:color="auto" w:fill="FFFFFF"/>
        </w:rPr>
        <w:t>Exception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SqlSession sesion = CreateSessionUtil.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t>getSesion</w:t>
      </w:r>
      <w:r>
        <w:rPr>
          <w:rFonts w:cs="宋体"/>
          <w:color w:val="000000"/>
          <w:sz w:val="20"/>
          <w:szCs w:val="20"/>
          <w:shd w:val="clear" w:color="auto" w:fill="FFFFFF"/>
        </w:rPr>
        <w:t>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UserMapper userMapper = sesion.getMapper(UserMapper.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>class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int </w:t>
      </w:r>
      <w:r>
        <w:rPr>
          <w:rFonts w:cs="宋体"/>
          <w:color w:val="000000"/>
          <w:sz w:val="20"/>
          <w:szCs w:val="20"/>
          <w:shd w:val="clear" w:color="auto" w:fill="FFFFFF"/>
        </w:rPr>
        <w:t>i = userMapper.deleteUserById(</w:t>
      </w:r>
      <w:r>
        <w:rPr>
          <w:rFonts w:cs="宋体"/>
          <w:color w:val="0000FF"/>
          <w:sz w:val="20"/>
          <w:szCs w:val="20"/>
          <w:shd w:val="clear" w:color="auto" w:fill="FFFFFF"/>
        </w:rPr>
        <w:t>1002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.println(i);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sesion.commit();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sesion.close();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</w:p>
    <w:p w:rsidR="00D83CAD" w:rsidRDefault="00B3173D">
      <w:r>
        <w:rPr>
          <w:rFonts w:hint="eastAsia"/>
        </w:rPr>
        <w:t>------------------------</w:t>
      </w:r>
      <w:r>
        <w:rPr>
          <w:rStyle w:val="20"/>
          <w:rFonts w:hint="eastAsia"/>
        </w:rPr>
        <w:t>输入参数映射</w:t>
      </w:r>
      <w:r>
        <w:rPr>
          <w:rFonts w:hint="eastAsia"/>
        </w:rPr>
        <w:t>----------------</w:t>
      </w:r>
    </w:p>
    <w:p w:rsidR="00D83CAD" w:rsidRDefault="00D83CAD"/>
    <w:p w:rsidR="00D83CAD" w:rsidRDefault="00B3173D">
      <w:r>
        <w:rPr>
          <w:rFonts w:hint="eastAsia"/>
        </w:rPr>
        <w:t>种类如下：</w:t>
      </w:r>
    </w:p>
    <w:p w:rsidR="00D83CAD" w:rsidRDefault="00B3173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int   </w:t>
      </w:r>
    </w:p>
    <w:p w:rsidR="00D83CAD" w:rsidRDefault="00B3173D" w:rsidP="00237A11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EFEFEF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t>&lt;!--public Employee  getEmployeeById(int id);--&gt;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"getEmployeeById" 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parameterType=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"int"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resultType=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"com.offcn.pojo.Employee"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select  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 xml:space="preserve">* </w:t>
      </w:r>
      <w:r>
        <w:rPr>
          <w:rFonts w:cs="宋体"/>
          <w:color w:val="000000"/>
          <w:sz w:val="21"/>
          <w:szCs w:val="21"/>
          <w:shd w:val="clear" w:color="auto" w:fill="FFFFFF"/>
        </w:rPr>
        <w:t>from employee where eid = #{id}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select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237A11" w:rsidRPr="00237A11" w:rsidRDefault="00237A11" w:rsidP="00237A11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</w:p>
    <w:p w:rsidR="00D83CAD" w:rsidRDefault="00B3173D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String</w:t>
      </w:r>
    </w:p>
    <w:p w:rsidR="00D83CAD" w:rsidRDefault="00B3173D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i/>
          <w:color w:val="808080"/>
          <w:sz w:val="22"/>
          <w:szCs w:val="22"/>
          <w:shd w:val="clear" w:color="auto" w:fill="FFFFFF"/>
        </w:rPr>
        <w:t>&lt;!--public List&lt;Employee&gt; getEmployeeByAddress(String address);--&gt;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id=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"getEmployeeByAddress"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parameterType=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"java.lang.String"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resultType=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"com.offcn.pojo.Employee"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select 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 xml:space="preserve">* </w:t>
      </w:r>
      <w:r>
        <w:rPr>
          <w:rFonts w:cs="宋体"/>
          <w:color w:val="000000"/>
          <w:sz w:val="22"/>
          <w:szCs w:val="22"/>
          <w:shd w:val="clear" w:color="auto" w:fill="FFFFFF"/>
        </w:rPr>
        <w:t>from employee where address = #{id}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2"/>
          <w:szCs w:val="22"/>
          <w:shd w:val="clear" w:color="auto" w:fill="EFEFEF"/>
        </w:rPr>
        <w:t>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select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D83CAD" w:rsidRDefault="00D83CAD">
      <w:pPr>
        <w:rPr>
          <w:color w:val="FF0000"/>
        </w:rPr>
      </w:pPr>
    </w:p>
    <w:p w:rsidR="00D83CAD" w:rsidRDefault="00B3173D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Person </w:t>
      </w:r>
      <w:r>
        <w:rPr>
          <w:rFonts w:hint="eastAsia"/>
          <w:color w:val="FF0000"/>
        </w:rPr>
        <w:t>自定义对象</w:t>
      </w:r>
    </w:p>
    <w:p w:rsidR="00D83CAD" w:rsidRDefault="00B3173D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i/>
          <w:color w:val="808080"/>
          <w:sz w:val="21"/>
          <w:szCs w:val="21"/>
          <w:shd w:val="clear" w:color="auto" w:fill="FFFFFF"/>
        </w:rPr>
        <w:lastRenderedPageBreak/>
        <w:t>&lt;!-- public Employee  getEmployeeByLoginUserVo(LoginUserVo loginUserVo);--&gt;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"getEmployeeByLoginUserVo"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parameterType=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"com.offcn.pojo.dto.LoginUserVo"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resultType=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"com.offcn.pojo.Employee"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select 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 xml:space="preserve">* </w:t>
      </w:r>
      <w:r>
        <w:rPr>
          <w:rFonts w:cs="宋体"/>
          <w:color w:val="000000"/>
          <w:sz w:val="21"/>
          <w:szCs w:val="21"/>
          <w:shd w:val="clear" w:color="auto" w:fill="FFFFFF"/>
        </w:rPr>
        <w:t>from employee where ename = #{name}  and address = #{addre}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select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D83CAD" w:rsidRDefault="00D83CAD">
      <w:pPr>
        <w:rPr>
          <w:color w:val="FF0000"/>
        </w:rPr>
      </w:pPr>
    </w:p>
    <w:p w:rsidR="00D83CAD" w:rsidRDefault="00B3173D">
      <w:pPr>
        <w:rPr>
          <w:color w:val="FF0000"/>
        </w:rPr>
      </w:pPr>
      <w:r>
        <w:rPr>
          <w:rFonts w:hint="eastAsia"/>
          <w:color w:val="FF0000"/>
        </w:rPr>
        <w:t xml:space="preserve">  3.1  </w:t>
      </w:r>
      <w:r>
        <w:rPr>
          <w:rFonts w:hint="eastAsia"/>
          <w:color w:val="FF0000"/>
        </w:rPr>
        <w:t>多参</w:t>
      </w:r>
      <w:r>
        <w:rPr>
          <w:rFonts w:hint="eastAsia"/>
          <w:color w:val="FF0000"/>
        </w:rPr>
        <w:t xml:space="preserve">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&lt;!--     public  Employee getEmpByEnameAndPassword(String ename , String address);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多参： 不写parameterType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        第一种办法：参数按照下标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 单参：String，int 。。。可以不写（除了对象）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>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select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"getEmpByEnameAndPassword" 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resultType=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"com.offcn.pojo.Employee"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select </w:t>
      </w:r>
      <w:r>
        <w:rPr>
          <w:rFonts w:ascii="宋体" w:eastAsia="宋体" w:hAnsi="宋体" w:cs="宋体" w:hint="eastAsia"/>
          <w:i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from employee where ename = #{0} and address = #{1}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select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</w:p>
    <w:p w:rsidR="00D83CAD" w:rsidRDefault="00B3173D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Map</w:t>
      </w:r>
    </w:p>
    <w:p w:rsidR="00D83CAD" w:rsidRDefault="00D83CAD">
      <w:pPr>
        <w:rPr>
          <w:color w:val="FF0000"/>
        </w:rPr>
      </w:pPr>
    </w:p>
    <w:p w:rsidR="00237A11" w:rsidRDefault="00B3173D" w:rsidP="00237A11">
      <w:pPr>
        <w:ind w:left="420"/>
        <w:rPr>
          <w:rFonts w:ascii="宋体" w:eastAsia="宋体" w:hAnsi="宋体" w:cs="宋体"/>
          <w:b/>
          <w:color w:val="008000"/>
          <w:sz w:val="20"/>
          <w:szCs w:val="20"/>
          <w:shd w:val="clear" w:color="auto" w:fill="EFEFEF"/>
        </w:rPr>
      </w:pPr>
      <w:r>
        <w:rPr>
          <w:rFonts w:hint="eastAsia"/>
          <w:color w:val="FF0000"/>
        </w:rPr>
        <w:t>》》》》</w:t>
      </w:r>
      <w:r>
        <w:rPr>
          <w:rFonts w:hint="eastAsia"/>
          <w:color w:val="FF0000"/>
        </w:rPr>
        <w:t>int</w:t>
      </w:r>
      <w:r>
        <w:rPr>
          <w:rFonts w:ascii="宋体" w:eastAsia="宋体" w:hAnsi="宋体" w:cs="宋体" w:hint="eastAsia"/>
          <w:color w:val="000000"/>
          <w:sz w:val="30"/>
          <w:szCs w:val="30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public  Employee getEmpByEnameAndPasswordMap(Map&lt;String,Object&gt; map);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   参数为Map的时候，要根据键值对的键来！！！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>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select</w:t>
      </w:r>
      <w:r w:rsidR="00237A11">
        <w:rPr>
          <w:rFonts w:ascii="宋体" w:eastAsia="宋体" w:hAnsi="宋体" w:cs="宋体"/>
          <w:b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"getEmpByEnameAndPasswordMap"</w:t>
      </w:r>
    </w:p>
    <w:p w:rsidR="00237A11" w:rsidRDefault="00B3173D" w:rsidP="00237A11">
      <w:pPr>
        <w:ind w:left="420"/>
        <w:rPr>
          <w:rFonts w:ascii="宋体" w:eastAsia="宋体" w:hAnsi="宋体" w:cs="宋体"/>
          <w:color w:val="000000"/>
          <w:sz w:val="20"/>
          <w:szCs w:val="20"/>
          <w:shd w:val="clear" w:color="auto" w:fill="EFEFEF"/>
        </w:rPr>
      </w:pP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resultType=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"com.offcn.pojo.Employee"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parameterType=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"java.util.Map"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 select </w:t>
      </w:r>
      <w:r>
        <w:rPr>
          <w:rFonts w:ascii="宋体" w:eastAsia="宋体" w:hAnsi="宋体" w:cs="宋体" w:hint="eastAsia"/>
          <w:i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from employee where ename = #{ss} and address = #{mm}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select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</w:p>
    <w:p w:rsidR="00237A11" w:rsidRDefault="00237A11" w:rsidP="00237A11">
      <w:pPr>
        <w:ind w:left="420"/>
        <w:rPr>
          <w:rFonts w:ascii="宋体" w:eastAsia="宋体" w:hAnsi="宋体" w:cs="宋体"/>
          <w:color w:val="000000"/>
          <w:sz w:val="20"/>
          <w:szCs w:val="20"/>
          <w:shd w:val="clear" w:color="auto" w:fill="FFFFFF"/>
        </w:rPr>
      </w:pPr>
    </w:p>
    <w:p w:rsidR="00237A11" w:rsidRDefault="00237A11" w:rsidP="00C2495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Employee</w:t>
      </w:r>
      <w:r>
        <w:rPr>
          <w:rFonts w:hint="eastAsia"/>
          <w:shd w:val="clear" w:color="auto" w:fill="FFFFFF"/>
        </w:rPr>
        <w:t>Ma</w:t>
      </w:r>
      <w:r>
        <w:rPr>
          <w:shd w:val="clear" w:color="auto" w:fill="FFFFFF"/>
        </w:rPr>
        <w:t>pper:</w:t>
      </w:r>
    </w:p>
    <w:p w:rsidR="00237A11" w:rsidRPr="00773F4D" w:rsidRDefault="00237A11" w:rsidP="00C2495A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mapper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namespace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"com.offcn.mapper.EmployeeMapper"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C2495A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 xml:space="preserve">   &lt;!--public Employee  getEmployeeById(int id);--&gt;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&lt;select id="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getEmployeeById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"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resultType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="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com.offcn.pojo.Employee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"&gt;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  select  * from employee where eid =#{id}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&lt;/select&gt;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</w:t>
      </w:r>
      <w:r w:rsidRPr="00C2495A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>&lt;!--public  void insertEmp(Employee employee);--&gt;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insert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id=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"insertEmp"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parameterType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"com.offcn.pojo.Employee"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  insert into employee values (#{eid},#{ename},#{address},#{age},#{birthday})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insert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</w:t>
      </w:r>
      <w:r w:rsidRPr="00773F4D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 xml:space="preserve">  &lt;!--     public  Employee getEmpByEnameAndPassword(String ename , String address);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 xml:space="preserve">       多参： 不写parameterType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lastRenderedPageBreak/>
        <w:t xml:space="preserve">               第一种办法：参数按照</w:t>
      </w:r>
      <w:r w:rsidRPr="00C2495A">
        <w:rPr>
          <w:rFonts w:ascii="宋体" w:eastAsia="宋体" w:hAnsi="宋体" w:cs="宋体" w:hint="eastAsia"/>
          <w:b/>
          <w:bCs/>
          <w:color w:val="FF0000"/>
          <w:sz w:val="15"/>
          <w:szCs w:val="15"/>
          <w:shd w:val="clear" w:color="auto" w:fill="FFFFFF"/>
        </w:rPr>
        <w:t>下标</w:t>
      </w:r>
    </w:p>
    <w:p w:rsidR="00237A11" w:rsidRPr="00773F4D" w:rsidRDefault="00237A11" w:rsidP="00773F4D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 xml:space="preserve">       单参：String，int 。。。可以不写（除了对象）</w:t>
      </w:r>
      <w:r w:rsidRPr="00773F4D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>--&gt;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id=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"getEmpByEnameAndPassword"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resultType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"com.offcn.pojo.Employee"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C2495A">
      <w:pPr>
        <w:ind w:left="420"/>
        <w:jc w:val="left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    select * from  employee where ename=#{</w:t>
      </w:r>
      <w:r w:rsidRPr="00C2495A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>arg0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} and address=#{</w:t>
      </w:r>
      <w:r w:rsidRPr="00C2495A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>arg1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}</w:t>
      </w:r>
    </w:p>
    <w:p w:rsidR="00237A11" w:rsidRPr="00773F4D" w:rsidRDefault="00237A11" w:rsidP="00B3173D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773F4D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 xml:space="preserve">    &lt;!--public  Employee getEmpByEnameAndPasswordMap(Map&lt;String,Object&gt; map);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ab/>
        <w:t xml:space="preserve">   参数为Map的时候，要根据键值对的键来！！！--&gt;</w:t>
      </w:r>
    </w:p>
    <w:p w:rsidR="00C2495A" w:rsidRDefault="00237A11" w:rsidP="00C2495A">
      <w:pPr>
        <w:ind w:left="420" w:firstLine="30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</w:p>
    <w:p w:rsidR="00237A11" w:rsidRPr="00773F4D" w:rsidRDefault="00237A11" w:rsidP="00C2495A">
      <w:pPr>
        <w:ind w:left="420" w:firstLine="30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id=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"getEmpByEnameAndPasswordMap"</w:t>
      </w:r>
      <w:r w:rsidR="00C2495A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resultType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"com.offcn.pojo.Employee"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parameterType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"java.util.Map"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    select * from  employee where ename=#{</w:t>
      </w:r>
      <w:r w:rsidRPr="00C2495A">
        <w:rPr>
          <w:rFonts w:ascii="宋体" w:eastAsia="宋体" w:hAnsi="宋体" w:cs="宋体"/>
          <w:b/>
          <w:bCs/>
          <w:color w:val="FF0000"/>
          <w:sz w:val="15"/>
          <w:szCs w:val="15"/>
          <w:shd w:val="clear" w:color="auto" w:fill="FFFFFF"/>
        </w:rPr>
        <w:t>ss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} and address=#{</w:t>
      </w:r>
      <w:r w:rsidRPr="00C2495A">
        <w:rPr>
          <w:rFonts w:ascii="宋体" w:eastAsia="宋体" w:hAnsi="宋体" w:cs="宋体"/>
          <w:b/>
          <w:bCs/>
          <w:color w:val="FF0000"/>
          <w:sz w:val="15"/>
          <w:szCs w:val="15"/>
          <w:shd w:val="clear" w:color="auto" w:fill="FFFFFF"/>
        </w:rPr>
        <w:t>mm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}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</w:t>
      </w:r>
      <w:r w:rsidRPr="00C2495A"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  <w:t>&lt;!-- public Employee  getEmployeeByLoginUserVo(LoginUserVo loginUserVo);--&gt;</w:t>
      </w:r>
    </w:p>
    <w:p w:rsidR="00773F4D" w:rsidRPr="00773F4D" w:rsidRDefault="00237A11" w:rsidP="00773F4D">
      <w:pPr>
        <w:ind w:left="420" w:firstLine="300"/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="00773F4D"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 xml:space="preserve"> 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id=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"getEmployeeByLoginUserVo"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parameterType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"com.offcn.pojo.dto.LoginUserVo"</w:t>
      </w:r>
    </w:p>
    <w:p w:rsidR="00237A11" w:rsidRPr="00773F4D" w:rsidRDefault="00237A11" w:rsidP="00773F4D">
      <w:pPr>
        <w:ind w:left="420" w:firstLine="30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resultType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="com.offcn.pojo.Employee"&gt;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  select * from employee where ename = #{name}  and address = #{addre}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 xml:space="preserve">   </w:t>
      </w: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 xml:space="preserve"> &lt;!--public List&lt;Employee&gt; getStringByAddress(String address);最后一个list&lt;string返回&gt;--&gt;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FF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 xml:space="preserve">    &lt;!--那么上面说过单参数可以不用填写入参类型,这里我们使用</w:t>
      </w:r>
      <w:r w:rsidRPr="00C2495A">
        <w:rPr>
          <w:rFonts w:ascii="宋体" w:eastAsia="宋体" w:hAnsi="宋体" w:cs="宋体" w:hint="eastAsia"/>
          <w:b/>
          <w:bCs/>
          <w:color w:val="FF0000"/>
          <w:sz w:val="15"/>
          <w:szCs w:val="15"/>
          <w:shd w:val="clear" w:color="auto" w:fill="FFFFFF"/>
        </w:rPr>
        <w:t>模糊查询</w:t>
      </w:r>
      <w:r w:rsidRPr="00773F4D">
        <w:rPr>
          <w:rFonts w:ascii="宋体" w:eastAsia="宋体" w:hAnsi="宋体" w:cs="宋体" w:hint="eastAsia"/>
          <w:color w:val="FF0000"/>
          <w:sz w:val="15"/>
          <w:szCs w:val="15"/>
          <w:shd w:val="clear" w:color="auto" w:fill="FFFFFF"/>
        </w:rPr>
        <w:t>concat('%',#{name},'%')--&gt;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id="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getStringByAddress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" </w:t>
      </w:r>
      <w:r w:rsidRPr="00773F4D">
        <w:rPr>
          <w:rFonts w:ascii="宋体" w:eastAsia="宋体" w:hAnsi="宋体" w:cs="宋体"/>
          <w:b/>
          <w:color w:val="0000FF"/>
          <w:sz w:val="15"/>
          <w:szCs w:val="15"/>
          <w:shd w:val="clear" w:color="auto" w:fill="EFEFEF"/>
        </w:rPr>
        <w:t>resultType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="</w:t>
      </w:r>
      <w:r w:rsidRPr="00773F4D">
        <w:rPr>
          <w:rFonts w:ascii="宋体" w:eastAsia="宋体" w:hAnsi="宋体" w:cs="宋体"/>
          <w:b/>
          <w:color w:val="008000"/>
          <w:sz w:val="15"/>
          <w:szCs w:val="15"/>
          <w:shd w:val="clear" w:color="auto" w:fill="EFEFEF"/>
        </w:rPr>
        <w:t>com.offcn.pojo.Employee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"&gt;</w:t>
      </w:r>
    </w:p>
    <w:p w:rsidR="00237A11" w:rsidRPr="00C2495A" w:rsidRDefault="00237A11" w:rsidP="00237A11">
      <w:pPr>
        <w:ind w:left="420"/>
        <w:rPr>
          <w:rFonts w:ascii="宋体" w:eastAsia="宋体" w:hAnsi="宋体" w:cs="宋体"/>
          <w:b/>
          <w:bCs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  </w:t>
      </w:r>
      <w:r w:rsidRPr="00C2495A">
        <w:rPr>
          <w:rFonts w:ascii="宋体" w:eastAsia="宋体" w:hAnsi="宋体" w:cs="宋体"/>
          <w:b/>
          <w:bCs/>
          <w:color w:val="FF0000"/>
          <w:sz w:val="15"/>
          <w:szCs w:val="15"/>
          <w:shd w:val="clear" w:color="auto" w:fill="FFFFFF"/>
        </w:rPr>
        <w:t xml:space="preserve">  select * from employee where address like concat('%',#{address},'%')</w:t>
      </w:r>
    </w:p>
    <w:p w:rsidR="00237A11" w:rsidRPr="00773F4D" w:rsidRDefault="00237A11" w:rsidP="00237A11">
      <w:pPr>
        <w:ind w:left="420"/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 xml:space="preserve">    &lt;/</w:t>
      </w:r>
      <w:r w:rsidRPr="00773F4D">
        <w:rPr>
          <w:rFonts w:ascii="宋体" w:eastAsia="宋体" w:hAnsi="宋体" w:cs="宋体"/>
          <w:b/>
          <w:color w:val="000080"/>
          <w:sz w:val="15"/>
          <w:szCs w:val="15"/>
          <w:shd w:val="clear" w:color="auto" w:fill="EFEFEF"/>
        </w:rPr>
        <w:t>select</w:t>
      </w: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&gt;</w:t>
      </w:r>
    </w:p>
    <w:p w:rsidR="00B25641" w:rsidRPr="00CF55FE" w:rsidRDefault="00237A11" w:rsidP="00CF55FE">
      <w:pPr>
        <w:ind w:left="420"/>
        <w:rPr>
          <w:rFonts w:ascii="宋体" w:eastAsia="宋体" w:hAnsi="宋体" w:cs="宋体"/>
          <w:color w:val="000000"/>
          <w:sz w:val="20"/>
          <w:szCs w:val="20"/>
          <w:shd w:val="clear" w:color="auto" w:fill="FFFFFF"/>
        </w:rPr>
      </w:pPr>
      <w:r w:rsidRPr="00773F4D"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  <w:t>&lt;/mapper&gt;</w:t>
      </w:r>
    </w:p>
    <w:sectPr w:rsidR="00B25641" w:rsidRPr="00CF5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605CB3"/>
    <w:rsid w:val="00237A11"/>
    <w:rsid w:val="00275405"/>
    <w:rsid w:val="00733E64"/>
    <w:rsid w:val="00773F4D"/>
    <w:rsid w:val="007B5E2C"/>
    <w:rsid w:val="00B25641"/>
    <w:rsid w:val="00B3173D"/>
    <w:rsid w:val="00C2495A"/>
    <w:rsid w:val="00CB1609"/>
    <w:rsid w:val="00CF55FE"/>
    <w:rsid w:val="00D83CAD"/>
    <w:rsid w:val="00E40A59"/>
    <w:rsid w:val="00F62496"/>
    <w:rsid w:val="01D8017F"/>
    <w:rsid w:val="020E00C5"/>
    <w:rsid w:val="02115B56"/>
    <w:rsid w:val="028D3045"/>
    <w:rsid w:val="037A5940"/>
    <w:rsid w:val="03D9577D"/>
    <w:rsid w:val="044E59FC"/>
    <w:rsid w:val="04955353"/>
    <w:rsid w:val="04AA32C6"/>
    <w:rsid w:val="04BB654E"/>
    <w:rsid w:val="058434EB"/>
    <w:rsid w:val="05A2615E"/>
    <w:rsid w:val="061132A9"/>
    <w:rsid w:val="067824A7"/>
    <w:rsid w:val="071059EC"/>
    <w:rsid w:val="07C97F8D"/>
    <w:rsid w:val="07E72EAE"/>
    <w:rsid w:val="0852441A"/>
    <w:rsid w:val="0859521B"/>
    <w:rsid w:val="085A78BD"/>
    <w:rsid w:val="08685E81"/>
    <w:rsid w:val="08D82D6F"/>
    <w:rsid w:val="09056367"/>
    <w:rsid w:val="09243C75"/>
    <w:rsid w:val="0A3E3482"/>
    <w:rsid w:val="0AEE766F"/>
    <w:rsid w:val="0B3F27DF"/>
    <w:rsid w:val="0B4747F9"/>
    <w:rsid w:val="0BAB562D"/>
    <w:rsid w:val="0CD03673"/>
    <w:rsid w:val="0D4F56D2"/>
    <w:rsid w:val="0D6672E7"/>
    <w:rsid w:val="0E573D88"/>
    <w:rsid w:val="0F6D06C2"/>
    <w:rsid w:val="10236C26"/>
    <w:rsid w:val="103D3422"/>
    <w:rsid w:val="104875E4"/>
    <w:rsid w:val="107D4C29"/>
    <w:rsid w:val="11704AC7"/>
    <w:rsid w:val="122E2718"/>
    <w:rsid w:val="12B33517"/>
    <w:rsid w:val="12D7781E"/>
    <w:rsid w:val="12F207EF"/>
    <w:rsid w:val="13171315"/>
    <w:rsid w:val="133F30FD"/>
    <w:rsid w:val="135E6AEE"/>
    <w:rsid w:val="140B1BB8"/>
    <w:rsid w:val="14833480"/>
    <w:rsid w:val="1499684E"/>
    <w:rsid w:val="14B70236"/>
    <w:rsid w:val="151C05A0"/>
    <w:rsid w:val="15623F34"/>
    <w:rsid w:val="15841F20"/>
    <w:rsid w:val="15DB4557"/>
    <w:rsid w:val="1600608D"/>
    <w:rsid w:val="16466A31"/>
    <w:rsid w:val="164D1059"/>
    <w:rsid w:val="1724268C"/>
    <w:rsid w:val="181A5CD9"/>
    <w:rsid w:val="188560E9"/>
    <w:rsid w:val="1A234BB6"/>
    <w:rsid w:val="1A7107D0"/>
    <w:rsid w:val="1A844BF9"/>
    <w:rsid w:val="1AFC4F4D"/>
    <w:rsid w:val="1B8906CD"/>
    <w:rsid w:val="1BDD6F5A"/>
    <w:rsid w:val="1C4E033E"/>
    <w:rsid w:val="1CAA1BF6"/>
    <w:rsid w:val="1CD40AFB"/>
    <w:rsid w:val="1CF20F6E"/>
    <w:rsid w:val="1CFE3AEB"/>
    <w:rsid w:val="1D5D2CDB"/>
    <w:rsid w:val="1DDB2A01"/>
    <w:rsid w:val="1DDC0E38"/>
    <w:rsid w:val="1DF72558"/>
    <w:rsid w:val="1DFF5816"/>
    <w:rsid w:val="1E962876"/>
    <w:rsid w:val="1ED16CB9"/>
    <w:rsid w:val="1F0221F7"/>
    <w:rsid w:val="1F220B8C"/>
    <w:rsid w:val="1FA6183F"/>
    <w:rsid w:val="205B4E10"/>
    <w:rsid w:val="20D549D0"/>
    <w:rsid w:val="21241A24"/>
    <w:rsid w:val="217A3F1C"/>
    <w:rsid w:val="218D77B7"/>
    <w:rsid w:val="22360197"/>
    <w:rsid w:val="22886EB9"/>
    <w:rsid w:val="229472D1"/>
    <w:rsid w:val="22FD2A78"/>
    <w:rsid w:val="231B4CA8"/>
    <w:rsid w:val="23CB1CAE"/>
    <w:rsid w:val="24C01870"/>
    <w:rsid w:val="24D56489"/>
    <w:rsid w:val="250A4965"/>
    <w:rsid w:val="259D5750"/>
    <w:rsid w:val="25AF5C4A"/>
    <w:rsid w:val="26B339FD"/>
    <w:rsid w:val="26D74C0D"/>
    <w:rsid w:val="29B707B5"/>
    <w:rsid w:val="29BE1ADB"/>
    <w:rsid w:val="2A6061D8"/>
    <w:rsid w:val="2A631140"/>
    <w:rsid w:val="2A7B4BCC"/>
    <w:rsid w:val="2B134A60"/>
    <w:rsid w:val="2B691A84"/>
    <w:rsid w:val="2B882E5E"/>
    <w:rsid w:val="2B9B4A61"/>
    <w:rsid w:val="2BCA4516"/>
    <w:rsid w:val="2BDE07F6"/>
    <w:rsid w:val="2BE46E2A"/>
    <w:rsid w:val="2C1C6B58"/>
    <w:rsid w:val="2C29570E"/>
    <w:rsid w:val="2C7E20FD"/>
    <w:rsid w:val="2CC213A3"/>
    <w:rsid w:val="2D6D4585"/>
    <w:rsid w:val="2D975B54"/>
    <w:rsid w:val="2DAA4E34"/>
    <w:rsid w:val="2E1E224B"/>
    <w:rsid w:val="2E8F14A7"/>
    <w:rsid w:val="2EEF502B"/>
    <w:rsid w:val="2F2E45B0"/>
    <w:rsid w:val="2F657680"/>
    <w:rsid w:val="2FA368BB"/>
    <w:rsid w:val="30033A04"/>
    <w:rsid w:val="3024385F"/>
    <w:rsid w:val="306E57D9"/>
    <w:rsid w:val="30D8338F"/>
    <w:rsid w:val="310E3267"/>
    <w:rsid w:val="31806469"/>
    <w:rsid w:val="318E46FB"/>
    <w:rsid w:val="32465384"/>
    <w:rsid w:val="32753603"/>
    <w:rsid w:val="33191641"/>
    <w:rsid w:val="333F3A9A"/>
    <w:rsid w:val="33B30D21"/>
    <w:rsid w:val="340064D1"/>
    <w:rsid w:val="34985D0B"/>
    <w:rsid w:val="34F23FF0"/>
    <w:rsid w:val="35AA3353"/>
    <w:rsid w:val="35D50E76"/>
    <w:rsid w:val="37110D59"/>
    <w:rsid w:val="373B1341"/>
    <w:rsid w:val="379116B2"/>
    <w:rsid w:val="39F67866"/>
    <w:rsid w:val="3A802568"/>
    <w:rsid w:val="3ACC2BE4"/>
    <w:rsid w:val="3ACF6A1F"/>
    <w:rsid w:val="3B605CB3"/>
    <w:rsid w:val="3BD5138E"/>
    <w:rsid w:val="3C37230E"/>
    <w:rsid w:val="3C981255"/>
    <w:rsid w:val="3CDE2A4F"/>
    <w:rsid w:val="3CEA7F72"/>
    <w:rsid w:val="3D2C3582"/>
    <w:rsid w:val="3D926B93"/>
    <w:rsid w:val="3DC8233A"/>
    <w:rsid w:val="3E617C52"/>
    <w:rsid w:val="3EC055EC"/>
    <w:rsid w:val="3ED032C2"/>
    <w:rsid w:val="3EE42E6B"/>
    <w:rsid w:val="3F1A4631"/>
    <w:rsid w:val="3F911307"/>
    <w:rsid w:val="3FA82173"/>
    <w:rsid w:val="3FD705AC"/>
    <w:rsid w:val="3FF02C53"/>
    <w:rsid w:val="40C826B1"/>
    <w:rsid w:val="416D1588"/>
    <w:rsid w:val="416E669D"/>
    <w:rsid w:val="41E00127"/>
    <w:rsid w:val="426E37C2"/>
    <w:rsid w:val="43794B4D"/>
    <w:rsid w:val="43E6276A"/>
    <w:rsid w:val="44A023B7"/>
    <w:rsid w:val="4520296A"/>
    <w:rsid w:val="453948F2"/>
    <w:rsid w:val="454C5432"/>
    <w:rsid w:val="45963C07"/>
    <w:rsid w:val="45C82823"/>
    <w:rsid w:val="45D51816"/>
    <w:rsid w:val="45FC0F45"/>
    <w:rsid w:val="46DE61FA"/>
    <w:rsid w:val="481A208A"/>
    <w:rsid w:val="48353610"/>
    <w:rsid w:val="48413ED0"/>
    <w:rsid w:val="48F3329A"/>
    <w:rsid w:val="492A79C9"/>
    <w:rsid w:val="49ED47F8"/>
    <w:rsid w:val="4A79421B"/>
    <w:rsid w:val="4AE13FD1"/>
    <w:rsid w:val="4B4B1F7A"/>
    <w:rsid w:val="4B92198F"/>
    <w:rsid w:val="4BCD3F4B"/>
    <w:rsid w:val="4D507660"/>
    <w:rsid w:val="4D926B5A"/>
    <w:rsid w:val="4DD24606"/>
    <w:rsid w:val="4DD73F07"/>
    <w:rsid w:val="4DDF721D"/>
    <w:rsid w:val="4F680787"/>
    <w:rsid w:val="4FF5735D"/>
    <w:rsid w:val="504052CC"/>
    <w:rsid w:val="50501305"/>
    <w:rsid w:val="509C143E"/>
    <w:rsid w:val="51073512"/>
    <w:rsid w:val="5110056E"/>
    <w:rsid w:val="51385E75"/>
    <w:rsid w:val="521D145D"/>
    <w:rsid w:val="5236338B"/>
    <w:rsid w:val="535362E5"/>
    <w:rsid w:val="54040F27"/>
    <w:rsid w:val="55182BE7"/>
    <w:rsid w:val="5714621C"/>
    <w:rsid w:val="571F1854"/>
    <w:rsid w:val="57AD1C63"/>
    <w:rsid w:val="57DD0432"/>
    <w:rsid w:val="57F031F8"/>
    <w:rsid w:val="58EB138D"/>
    <w:rsid w:val="59B0547F"/>
    <w:rsid w:val="5A484A42"/>
    <w:rsid w:val="5B1E6CF3"/>
    <w:rsid w:val="5B257011"/>
    <w:rsid w:val="5B294A7B"/>
    <w:rsid w:val="5B49592C"/>
    <w:rsid w:val="5BF5502A"/>
    <w:rsid w:val="5C0D68C3"/>
    <w:rsid w:val="5C890645"/>
    <w:rsid w:val="5CDB4C85"/>
    <w:rsid w:val="5D6602C7"/>
    <w:rsid w:val="5D887596"/>
    <w:rsid w:val="5DD910C2"/>
    <w:rsid w:val="5E066732"/>
    <w:rsid w:val="5E531AED"/>
    <w:rsid w:val="5EB262BD"/>
    <w:rsid w:val="60BA45D3"/>
    <w:rsid w:val="60D878F7"/>
    <w:rsid w:val="610403BF"/>
    <w:rsid w:val="61BC0364"/>
    <w:rsid w:val="61FC754A"/>
    <w:rsid w:val="623D1AA3"/>
    <w:rsid w:val="62512684"/>
    <w:rsid w:val="636B7E7E"/>
    <w:rsid w:val="63A452E3"/>
    <w:rsid w:val="64F27F61"/>
    <w:rsid w:val="656F44AB"/>
    <w:rsid w:val="661537E3"/>
    <w:rsid w:val="668F36C3"/>
    <w:rsid w:val="66E42F56"/>
    <w:rsid w:val="67033BD4"/>
    <w:rsid w:val="672F66E9"/>
    <w:rsid w:val="67A32CBC"/>
    <w:rsid w:val="67D40419"/>
    <w:rsid w:val="680E23F0"/>
    <w:rsid w:val="68122FDE"/>
    <w:rsid w:val="6847691F"/>
    <w:rsid w:val="68CD7540"/>
    <w:rsid w:val="68E74092"/>
    <w:rsid w:val="69A02B41"/>
    <w:rsid w:val="6A45452F"/>
    <w:rsid w:val="6B094BDA"/>
    <w:rsid w:val="6B3A094D"/>
    <w:rsid w:val="6B402731"/>
    <w:rsid w:val="6BCC33E2"/>
    <w:rsid w:val="6C543C9C"/>
    <w:rsid w:val="6D535020"/>
    <w:rsid w:val="6D6C4D4F"/>
    <w:rsid w:val="6DA00150"/>
    <w:rsid w:val="6E3215F3"/>
    <w:rsid w:val="6EFC0D03"/>
    <w:rsid w:val="71586AD9"/>
    <w:rsid w:val="71DD1FE7"/>
    <w:rsid w:val="721573EB"/>
    <w:rsid w:val="735751DE"/>
    <w:rsid w:val="742A4640"/>
    <w:rsid w:val="757F70F1"/>
    <w:rsid w:val="75A45017"/>
    <w:rsid w:val="75E00014"/>
    <w:rsid w:val="76535755"/>
    <w:rsid w:val="76774093"/>
    <w:rsid w:val="769F62B9"/>
    <w:rsid w:val="76A5091B"/>
    <w:rsid w:val="76AE0182"/>
    <w:rsid w:val="76AE65B6"/>
    <w:rsid w:val="76E14997"/>
    <w:rsid w:val="76E44AAD"/>
    <w:rsid w:val="76EB04BB"/>
    <w:rsid w:val="77836975"/>
    <w:rsid w:val="77B06CD9"/>
    <w:rsid w:val="788042E6"/>
    <w:rsid w:val="790950C0"/>
    <w:rsid w:val="79B92D80"/>
    <w:rsid w:val="79CD6959"/>
    <w:rsid w:val="7A0B5288"/>
    <w:rsid w:val="7ACA1024"/>
    <w:rsid w:val="7BC470DC"/>
    <w:rsid w:val="7C6756AC"/>
    <w:rsid w:val="7C885A4E"/>
    <w:rsid w:val="7CB25F9E"/>
    <w:rsid w:val="7D4F3870"/>
    <w:rsid w:val="7DD16971"/>
    <w:rsid w:val="7E3B5961"/>
    <w:rsid w:val="7E4721AA"/>
    <w:rsid w:val="7E4F7741"/>
    <w:rsid w:val="7ED579DC"/>
    <w:rsid w:val="7F7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B173A4-D9F0-405F-850E-AF0C9431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styleId="a3">
    <w:name w:val="Strong"/>
    <w:basedOn w:val="a0"/>
    <w:qFormat/>
    <w:rsid w:val="00CB1609"/>
    <w:rPr>
      <w:b/>
      <w:bCs/>
    </w:rPr>
  </w:style>
  <w:style w:type="paragraph" w:styleId="a4">
    <w:name w:val="Subtitle"/>
    <w:basedOn w:val="a"/>
    <w:next w:val="a"/>
    <w:link w:val="a5"/>
    <w:qFormat/>
    <w:rsid w:val="00C249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C2495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B25641"/>
    <w:rPr>
      <w:rFonts w:ascii="宋体" w:hAnsi="宋体"/>
      <w:sz w:val="24"/>
      <w:szCs w:val="24"/>
    </w:rPr>
  </w:style>
  <w:style w:type="paragraph" w:customStyle="1" w:styleId="10">
    <w:name w:val="样式1"/>
    <w:basedOn w:val="a"/>
    <w:link w:val="11"/>
    <w:rsid w:val="00B25641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E8BF6A"/>
      <w:kern w:val="0"/>
      <w:sz w:val="30"/>
      <w:szCs w:val="30"/>
    </w:rPr>
  </w:style>
  <w:style w:type="character" w:customStyle="1" w:styleId="11">
    <w:name w:val="样式1 字符"/>
    <w:basedOn w:val="a0"/>
    <w:link w:val="10"/>
    <w:rsid w:val="00B25641"/>
    <w:rPr>
      <w:rFonts w:ascii="宋体" w:hAnsi="宋体" w:cs="宋体"/>
      <w:color w:val="E8BF6A"/>
      <w:sz w:val="30"/>
      <w:szCs w:val="30"/>
      <w:shd w:val="clear" w:color="auto" w:fill="2B2B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230</TotalTime>
  <Pages>6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5</cp:revision>
  <dcterms:created xsi:type="dcterms:W3CDTF">2019-11-26T00:43:00Z</dcterms:created>
  <dcterms:modified xsi:type="dcterms:W3CDTF">2019-12-07T02:05:00Z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