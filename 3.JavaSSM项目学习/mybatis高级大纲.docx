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64F" w:rsidRDefault="00E9164F"/>
    <w:p w:rsidR="00E9164F" w:rsidRDefault="00E9164F"/>
    <w:p w:rsidR="00E9164F" w:rsidRDefault="00C37418">
      <w:pPr>
        <w:pStyle w:val="1"/>
        <w:jc w:val="center"/>
      </w:pPr>
      <w:r>
        <w:rPr>
          <w:rFonts w:hint="eastAsia"/>
        </w:rPr>
        <w:t>mybatis</w:t>
      </w:r>
      <w:r>
        <w:rPr>
          <w:rFonts w:hint="eastAsia"/>
        </w:rPr>
        <w:t>高级</w:t>
      </w:r>
    </w:p>
    <w:p w:rsidR="00E9164F" w:rsidRDefault="00E9164F"/>
    <w:p w:rsidR="00E9164F" w:rsidRDefault="00E9164F"/>
    <w:p w:rsidR="00E9164F" w:rsidRDefault="00C37418">
      <w:pPr>
        <w:pStyle w:val="2"/>
        <w:rPr>
          <w:color w:val="FF0000"/>
        </w:rPr>
      </w:pPr>
      <w:r>
        <w:rPr>
          <w:rFonts w:hint="eastAsia"/>
          <w:color w:val="FF0000"/>
        </w:rPr>
        <w:t>懒加载</w:t>
      </w:r>
    </w:p>
    <w:p w:rsidR="00E9164F" w:rsidRDefault="00C37418">
      <w:pPr>
        <w:rPr>
          <w:color w:val="0000FF"/>
        </w:rPr>
      </w:pPr>
      <w:r>
        <w:rPr>
          <w:rFonts w:hint="eastAsia"/>
          <w:color w:val="0000FF"/>
        </w:rPr>
        <w:t xml:space="preserve">   </w:t>
      </w:r>
      <w:r>
        <w:rPr>
          <w:rFonts w:hint="eastAsia"/>
          <w:color w:val="0000FF"/>
        </w:rPr>
        <w:t>就是当我调用他的时候，采取进行底层查询（数据库的查询）</w:t>
      </w:r>
    </w:p>
    <w:p w:rsidR="00E9164F" w:rsidRDefault="00E9164F">
      <w:pPr>
        <w:rPr>
          <w:color w:val="0000FF"/>
        </w:rPr>
      </w:pPr>
    </w:p>
    <w:p w:rsidR="00E9164F" w:rsidRDefault="00C37418">
      <w:pPr>
        <w:rPr>
          <w:color w:val="0000FF"/>
        </w:rPr>
      </w:pPr>
      <w:r>
        <w:rPr>
          <w:rFonts w:hint="eastAsia"/>
          <w:color w:val="0000FF"/>
        </w:rPr>
        <w:t xml:space="preserve">   Person</w:t>
      </w:r>
    </w:p>
    <w:p w:rsidR="00E9164F" w:rsidRDefault="00C37418">
      <w:pPr>
        <w:rPr>
          <w:color w:val="0000FF"/>
        </w:rPr>
      </w:pPr>
      <w:r>
        <w:rPr>
          <w:rFonts w:hint="eastAsia"/>
          <w:color w:val="0000FF"/>
        </w:rPr>
        <w:t xml:space="preserve">      Student</w:t>
      </w:r>
    </w:p>
    <w:p w:rsidR="00E9164F" w:rsidRDefault="00E9164F">
      <w:pPr>
        <w:rPr>
          <w:color w:val="0000FF"/>
        </w:rPr>
      </w:pPr>
    </w:p>
    <w:p w:rsidR="00E9164F" w:rsidRDefault="00C37418">
      <w:pPr>
        <w:rPr>
          <w:color w:val="0000FF"/>
        </w:rPr>
      </w:pPr>
      <w:r>
        <w:rPr>
          <w:rFonts w:hint="eastAsia"/>
          <w:color w:val="0000FF"/>
        </w:rPr>
        <w:t xml:space="preserve">     Person   p =  Service.getPersonById(1001);</w:t>
      </w:r>
    </w:p>
    <w:p w:rsidR="00E9164F" w:rsidRDefault="00C37418">
      <w:pPr>
        <w:rPr>
          <w:color w:val="0000FF"/>
        </w:rPr>
      </w:pPr>
      <w:r>
        <w:rPr>
          <w:rFonts w:hint="eastAsia"/>
          <w:color w:val="0000FF"/>
        </w:rPr>
        <w:t xml:space="preserve">      p.getName();</w:t>
      </w:r>
    </w:p>
    <w:p w:rsidR="00E9164F" w:rsidRDefault="00C37418">
      <w:pPr>
        <w:rPr>
          <w:color w:val="0000FF"/>
        </w:rPr>
      </w:pPr>
      <w:r>
        <w:rPr>
          <w:rFonts w:hint="eastAsia"/>
          <w:color w:val="0000FF"/>
        </w:rPr>
        <w:t xml:space="preserve">      p.student.getName();</w:t>
      </w:r>
    </w:p>
    <w:p w:rsidR="00E9164F" w:rsidRDefault="00E9164F">
      <w:pPr>
        <w:rPr>
          <w:color w:val="0000FF"/>
        </w:rPr>
      </w:pPr>
    </w:p>
    <w:p w:rsidR="00E9164F" w:rsidRDefault="00C37418">
      <w:pPr>
        <w:rPr>
          <w:color w:val="0000FF"/>
        </w:rPr>
      </w:pPr>
      <w:r>
        <w:rPr>
          <w:rFonts w:hint="eastAsia"/>
          <w:color w:val="0000FF"/>
        </w:rPr>
        <w:t xml:space="preserve">    </w:t>
      </w:r>
      <w:r>
        <w:rPr>
          <w:rFonts w:hint="eastAsia"/>
          <w:color w:val="0000FF"/>
        </w:rPr>
        <w:t>案例：</w:t>
      </w:r>
      <w:r>
        <w:rPr>
          <w:rFonts w:hint="eastAsia"/>
          <w:color w:val="0000FF"/>
        </w:rPr>
        <w:t xml:space="preserve">  </w:t>
      </w:r>
      <w:r>
        <w:rPr>
          <w:rFonts w:hint="eastAsia"/>
          <w:color w:val="0000FF"/>
        </w:rPr>
        <w:t>级联查询</w:t>
      </w:r>
      <w:r>
        <w:rPr>
          <w:rFonts w:hint="eastAsia"/>
          <w:color w:val="0000FF"/>
        </w:rPr>
        <w:t>Student</w:t>
      </w:r>
    </w:p>
    <w:p w:rsidR="00E9164F" w:rsidRDefault="00E9164F">
      <w:pPr>
        <w:rPr>
          <w:color w:val="0000FF"/>
        </w:rPr>
      </w:pPr>
    </w:p>
    <w:p w:rsidR="00E9164F" w:rsidRDefault="00E9164F">
      <w:pPr>
        <w:rPr>
          <w:color w:val="0000FF"/>
        </w:rPr>
      </w:pPr>
    </w:p>
    <w:p w:rsidR="00E9164F" w:rsidRDefault="00C37418">
      <w:pPr>
        <w:pStyle w:val="2"/>
        <w:rPr>
          <w:color w:val="FF0000"/>
        </w:rPr>
      </w:pPr>
      <w:r>
        <w:rPr>
          <w:rFonts w:hint="eastAsia"/>
          <w:color w:val="FF0000"/>
        </w:rPr>
        <w:t>二级缓存</w:t>
      </w:r>
    </w:p>
    <w:p w:rsidR="00E9164F" w:rsidRDefault="00E9164F"/>
    <w:p w:rsidR="00E9164F" w:rsidRDefault="00C37418">
      <w:r>
        <w:rPr>
          <w:rFonts w:hint="eastAsia"/>
        </w:rPr>
        <w:t>mybatis</w:t>
      </w:r>
      <w:r>
        <w:rPr>
          <w:rFonts w:hint="eastAsia"/>
        </w:rPr>
        <w:t>的二级缓存是</w:t>
      </w:r>
      <w:r>
        <w:rPr>
          <w:rFonts w:hint="eastAsia"/>
        </w:rPr>
        <w:t>mapper</w:t>
      </w:r>
      <w:r>
        <w:rPr>
          <w:rFonts w:hint="eastAsia"/>
        </w:rPr>
        <w:t>域的缓存</w:t>
      </w:r>
    </w:p>
    <w:p w:rsidR="00E9164F" w:rsidRDefault="00E9164F"/>
    <w:p w:rsidR="00E9164F" w:rsidRDefault="00C37418">
      <w:r>
        <w:rPr>
          <w:rFonts w:hint="eastAsia"/>
        </w:rPr>
        <w:t>一级缓存是</w:t>
      </w:r>
      <w:r>
        <w:rPr>
          <w:rFonts w:hint="eastAsia"/>
        </w:rPr>
        <w:t>session</w:t>
      </w:r>
      <w:r>
        <w:rPr>
          <w:rFonts w:hint="eastAsia"/>
        </w:rPr>
        <w:t>域</w:t>
      </w:r>
    </w:p>
    <w:p w:rsidR="00E9164F" w:rsidRDefault="00E9164F"/>
    <w:p w:rsidR="00E9164F" w:rsidRDefault="00C37418">
      <w:r>
        <w:rPr>
          <w:rFonts w:hint="eastAsia"/>
        </w:rPr>
        <w:t>使用条件：</w:t>
      </w:r>
      <w:r>
        <w:rPr>
          <w:rFonts w:hint="eastAsia"/>
        </w:rPr>
        <w:t xml:space="preserve"> 1</w:t>
      </w:r>
      <w:r>
        <w:rPr>
          <w:rFonts w:hint="eastAsia"/>
        </w:rPr>
        <w:t>）查询的内容相同，查询的内容和以前的查询内容很相似的时候使用</w:t>
      </w:r>
      <w:r>
        <w:rPr>
          <w:rFonts w:hint="eastAsia"/>
        </w:rPr>
        <w:t xml:space="preserve">          </w:t>
      </w:r>
    </w:p>
    <w:p w:rsidR="00E9164F" w:rsidRDefault="00C37418">
      <w:r>
        <w:rPr>
          <w:rFonts w:hint="eastAsia"/>
        </w:rPr>
        <w:t xml:space="preserve">            2</w:t>
      </w:r>
      <w:r>
        <w:rPr>
          <w:rFonts w:hint="eastAsia"/>
        </w:rPr>
        <w:t>）如果遇到增删改，那么二级缓存会自动清空</w:t>
      </w:r>
    </w:p>
    <w:p w:rsidR="00E9164F" w:rsidRDefault="00E9164F"/>
    <w:p w:rsidR="00E9164F" w:rsidRDefault="00E9164F"/>
    <w:p w:rsidR="00E9164F" w:rsidRDefault="00E9164F"/>
    <w:p w:rsidR="00E9164F" w:rsidRDefault="00E9164F"/>
    <w:p w:rsidR="00E9164F" w:rsidRPr="00C37418" w:rsidRDefault="00C37418" w:rsidP="00C37418"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>分页</w:t>
      </w:r>
      <w:r>
        <w:rPr>
          <w:rFonts w:hint="eastAsia"/>
          <w:color w:val="FF0000"/>
        </w:rPr>
        <w:t>+ssm</w:t>
      </w:r>
      <w:r>
        <w:rPr>
          <w:rFonts w:hint="eastAsia"/>
          <w:color w:val="FF0000"/>
        </w:rPr>
        <w:t>整合</w:t>
      </w:r>
      <w:bookmarkStart w:id="0" w:name="_GoBack"/>
      <w:bookmarkEnd w:id="0"/>
    </w:p>
    <w:p w:rsidR="00E9164F" w:rsidRDefault="00C37418">
      <w:r>
        <w:rPr>
          <w:rFonts w:hint="eastAsia"/>
        </w:rPr>
        <w:t>w</w:t>
      </w:r>
      <w:r>
        <w:rPr>
          <w:rFonts w:hint="eastAsia"/>
        </w:rPr>
        <w:t>eb.xml</w:t>
      </w:r>
    </w:p>
    <w:p w:rsidR="00E9164F" w:rsidRDefault="00E9164F"/>
    <w:p w:rsidR="00E9164F" w:rsidRDefault="00C37418">
      <w:r>
        <w:rPr>
          <w:rFonts w:hint="eastAsia"/>
        </w:rPr>
        <w:lastRenderedPageBreak/>
        <w:t xml:space="preserve">   UTF-8       </w:t>
      </w:r>
    </w:p>
    <w:p w:rsidR="00E9164F" w:rsidRDefault="00C37418">
      <w:r>
        <w:rPr>
          <w:rFonts w:hint="eastAsia"/>
        </w:rPr>
        <w:t xml:space="preserve">   spring</w:t>
      </w:r>
      <w:r>
        <w:rPr>
          <w:rFonts w:hint="eastAsia"/>
        </w:rPr>
        <w:t>监听</w:t>
      </w:r>
    </w:p>
    <w:p w:rsidR="00E9164F" w:rsidRDefault="00C37418">
      <w:r>
        <w:rPr>
          <w:rFonts w:hint="eastAsia"/>
        </w:rPr>
        <w:t xml:space="preserve">   springmvc </w:t>
      </w:r>
    </w:p>
    <w:p w:rsidR="00E9164F" w:rsidRDefault="00C37418">
      <w:r>
        <w:rPr>
          <w:rFonts w:hint="eastAsia"/>
        </w:rPr>
        <w:t>springMVC;</w:t>
      </w:r>
    </w:p>
    <w:p w:rsidR="00E9164F" w:rsidRDefault="00E9164F"/>
    <w:p w:rsidR="00E9164F" w:rsidRDefault="00C37418">
      <w:r>
        <w:rPr>
          <w:rFonts w:hint="eastAsia"/>
        </w:rPr>
        <w:t>扫描</w:t>
      </w:r>
    </w:p>
    <w:p w:rsidR="00E9164F" w:rsidRDefault="00C37418">
      <w:r>
        <w:rPr>
          <w:rFonts w:hint="eastAsia"/>
        </w:rPr>
        <w:t>静态资源过滤</w:t>
      </w:r>
    </w:p>
    <w:p w:rsidR="00E9164F" w:rsidRDefault="00C37418">
      <w:r>
        <w:rPr>
          <w:rFonts w:hint="eastAsia"/>
        </w:rPr>
        <w:t>视图解析器</w:t>
      </w:r>
    </w:p>
    <w:p w:rsidR="00E9164F" w:rsidRDefault="00C37418">
      <w:r>
        <w:rPr>
          <w:rFonts w:hint="eastAsia"/>
        </w:rPr>
        <w:t>上传下载解析器</w:t>
      </w:r>
    </w:p>
    <w:p w:rsidR="00E9164F" w:rsidRDefault="00E9164F"/>
    <w:p w:rsidR="00E9164F" w:rsidRDefault="00E9164F"/>
    <w:p w:rsidR="00E9164F" w:rsidRDefault="00C37418">
      <w:r>
        <w:rPr>
          <w:rFonts w:hint="eastAsia"/>
        </w:rPr>
        <w:t>spring</w:t>
      </w:r>
    </w:p>
    <w:p w:rsidR="00E9164F" w:rsidRDefault="00C37418">
      <w:r>
        <w:rPr>
          <w:rFonts w:hint="eastAsia"/>
        </w:rPr>
        <w:t xml:space="preserve">    </w:t>
      </w:r>
    </w:p>
    <w:p w:rsidR="00E9164F" w:rsidRDefault="00C37418">
      <w:pPr>
        <w:ind w:firstLine="420"/>
      </w:pPr>
      <w:r>
        <w:rPr>
          <w:rFonts w:hint="eastAsia"/>
        </w:rPr>
        <w:t>扫描</w:t>
      </w:r>
    </w:p>
    <w:p w:rsidR="00E9164F" w:rsidRDefault="00C37418">
      <w:pPr>
        <w:ind w:firstLineChars="200" w:firstLine="420"/>
      </w:pPr>
      <w:r>
        <w:rPr>
          <w:rFonts w:hint="eastAsia"/>
        </w:rPr>
        <w:t>数据源</w:t>
      </w:r>
    </w:p>
    <w:p w:rsidR="00E9164F" w:rsidRDefault="00C37418">
      <w:pPr>
        <w:ind w:firstLine="420"/>
      </w:pPr>
      <w:r>
        <w:rPr>
          <w:rFonts w:hint="eastAsia"/>
        </w:rPr>
        <w:t>事务管理器</w:t>
      </w:r>
    </w:p>
    <w:p w:rsidR="00E9164F" w:rsidRDefault="00C37418">
      <w:pPr>
        <w:ind w:firstLine="420"/>
      </w:pPr>
      <w:r>
        <w:rPr>
          <w:rFonts w:hint="eastAsia"/>
        </w:rPr>
        <w:t>通知</w:t>
      </w:r>
    </w:p>
    <w:p w:rsidR="00E9164F" w:rsidRDefault="00C37418">
      <w:pPr>
        <w:ind w:firstLine="420"/>
      </w:pPr>
      <w:r>
        <w:rPr>
          <w:rFonts w:hint="eastAsia"/>
        </w:rPr>
        <w:t>切面</w:t>
      </w:r>
    </w:p>
    <w:p w:rsidR="00E9164F" w:rsidRDefault="00C37418">
      <w:pPr>
        <w:ind w:firstLine="420"/>
      </w:pPr>
      <w:r>
        <w:rPr>
          <w:rFonts w:hint="eastAsia"/>
        </w:rPr>
        <w:t>+</w:t>
      </w:r>
    </w:p>
    <w:p w:rsidR="00E9164F" w:rsidRDefault="00C37418">
      <w:pPr>
        <w:ind w:firstLineChars="200" w:firstLine="420"/>
      </w:pPr>
      <w:r>
        <w:rPr>
          <w:rFonts w:hint="eastAsia"/>
        </w:rPr>
        <w:t>加载</w:t>
      </w:r>
      <w:r>
        <w:rPr>
          <w:rFonts w:hint="eastAsia"/>
        </w:rPr>
        <w:t>SqlMapConfig.xml</w:t>
      </w:r>
    </w:p>
    <w:p w:rsidR="00E9164F" w:rsidRDefault="00C37418">
      <w:pPr>
        <w:ind w:firstLineChars="200" w:firstLine="420"/>
      </w:pPr>
      <w:r>
        <w:rPr>
          <w:rFonts w:hint="eastAsia"/>
        </w:rPr>
        <w:t>加载</w:t>
      </w:r>
      <w:r>
        <w:rPr>
          <w:rFonts w:hint="eastAsia"/>
        </w:rPr>
        <w:t>mapper</w:t>
      </w:r>
      <w:r>
        <w:rPr>
          <w:rFonts w:hint="eastAsia"/>
        </w:rPr>
        <w:t>文件</w:t>
      </w:r>
    </w:p>
    <w:p w:rsidR="00E9164F" w:rsidRDefault="00E9164F">
      <w:pPr>
        <w:ind w:firstLine="420"/>
      </w:pPr>
    </w:p>
    <w:p w:rsidR="00E9164F" w:rsidRDefault="00E9164F"/>
    <w:p w:rsidR="00E9164F" w:rsidRDefault="00C37418">
      <w:r>
        <w:rPr>
          <w:rFonts w:hint="eastAsia"/>
        </w:rPr>
        <w:t>SqlMapConfig.xml</w:t>
      </w:r>
    </w:p>
    <w:p w:rsidR="00E9164F" w:rsidRDefault="00C37418">
      <w:r>
        <w:rPr>
          <w:rFonts w:hint="eastAsia"/>
        </w:rPr>
        <w:t xml:space="preserve">      </w:t>
      </w:r>
    </w:p>
    <w:p w:rsidR="00E9164F" w:rsidRDefault="00E9164F">
      <w:pPr>
        <w:ind w:firstLine="420"/>
      </w:pPr>
    </w:p>
    <w:p w:rsidR="00E9164F" w:rsidRDefault="00E9164F">
      <w:pPr>
        <w:ind w:firstLine="420"/>
      </w:pPr>
    </w:p>
    <w:p w:rsidR="00E9164F" w:rsidRDefault="00E9164F">
      <w:pPr>
        <w:ind w:firstLine="420"/>
      </w:pPr>
    </w:p>
    <w:p w:rsidR="00E9164F" w:rsidRDefault="00E9164F">
      <w:pPr>
        <w:ind w:firstLine="420"/>
      </w:pPr>
    </w:p>
    <w:p w:rsidR="00E9164F" w:rsidRDefault="00E9164F">
      <w:pPr>
        <w:ind w:firstLine="420"/>
      </w:pPr>
    </w:p>
    <w:p w:rsidR="00E9164F" w:rsidRDefault="00E9164F">
      <w:pPr>
        <w:ind w:firstLine="420"/>
      </w:pPr>
    </w:p>
    <w:p w:rsidR="00E9164F" w:rsidRDefault="00E9164F">
      <w:pPr>
        <w:ind w:firstLine="420"/>
      </w:pPr>
    </w:p>
    <w:p w:rsidR="00E9164F" w:rsidRDefault="00E9164F"/>
    <w:p w:rsidR="00E9164F" w:rsidRDefault="00E9164F"/>
    <w:p w:rsidR="00E9164F" w:rsidRDefault="00E9164F"/>
    <w:p w:rsidR="00E9164F" w:rsidRDefault="00E9164F"/>
    <w:p w:rsidR="00E9164F" w:rsidRDefault="00E9164F"/>
    <w:p w:rsidR="00E9164F" w:rsidRDefault="00E9164F"/>
    <w:p w:rsidR="00E9164F" w:rsidRDefault="00E9164F"/>
    <w:p w:rsidR="00E9164F" w:rsidRDefault="00E9164F"/>
    <w:p w:rsidR="00E9164F" w:rsidRDefault="00E9164F"/>
    <w:p w:rsidR="00E9164F" w:rsidRDefault="00E9164F"/>
    <w:p w:rsidR="00E9164F" w:rsidRDefault="00E9164F"/>
    <w:p w:rsidR="00E9164F" w:rsidRDefault="00E9164F"/>
    <w:p w:rsidR="00E9164F" w:rsidRDefault="00E9164F"/>
    <w:sectPr w:rsidR="00E91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933DEB"/>
    <w:rsid w:val="002F365D"/>
    <w:rsid w:val="005B0C11"/>
    <w:rsid w:val="00764717"/>
    <w:rsid w:val="008F09B2"/>
    <w:rsid w:val="00C37418"/>
    <w:rsid w:val="00CD48FE"/>
    <w:rsid w:val="00E9164F"/>
    <w:rsid w:val="00FB5E62"/>
    <w:rsid w:val="0104493F"/>
    <w:rsid w:val="014E57DE"/>
    <w:rsid w:val="014E5C97"/>
    <w:rsid w:val="01795F85"/>
    <w:rsid w:val="01916655"/>
    <w:rsid w:val="024967B7"/>
    <w:rsid w:val="02813E5F"/>
    <w:rsid w:val="02CB58F8"/>
    <w:rsid w:val="030E16FE"/>
    <w:rsid w:val="032618F3"/>
    <w:rsid w:val="033053B0"/>
    <w:rsid w:val="03B56C8B"/>
    <w:rsid w:val="03CD5292"/>
    <w:rsid w:val="03E21D29"/>
    <w:rsid w:val="04393FB4"/>
    <w:rsid w:val="043B0243"/>
    <w:rsid w:val="043B64D7"/>
    <w:rsid w:val="04605A3E"/>
    <w:rsid w:val="05770827"/>
    <w:rsid w:val="05870BD5"/>
    <w:rsid w:val="05E649A1"/>
    <w:rsid w:val="064F2F98"/>
    <w:rsid w:val="06997232"/>
    <w:rsid w:val="06A01E3B"/>
    <w:rsid w:val="06C14D75"/>
    <w:rsid w:val="06DA3D14"/>
    <w:rsid w:val="0777209C"/>
    <w:rsid w:val="07837B45"/>
    <w:rsid w:val="07A54E53"/>
    <w:rsid w:val="07D3465A"/>
    <w:rsid w:val="07D53F97"/>
    <w:rsid w:val="07EF6D2A"/>
    <w:rsid w:val="084E7695"/>
    <w:rsid w:val="089C64F2"/>
    <w:rsid w:val="089D38A2"/>
    <w:rsid w:val="08A94799"/>
    <w:rsid w:val="08D659DF"/>
    <w:rsid w:val="091B142D"/>
    <w:rsid w:val="096773C8"/>
    <w:rsid w:val="09885EA6"/>
    <w:rsid w:val="09C4407A"/>
    <w:rsid w:val="09E845A7"/>
    <w:rsid w:val="0A18771B"/>
    <w:rsid w:val="0A840E53"/>
    <w:rsid w:val="0AA719AA"/>
    <w:rsid w:val="0AC2023A"/>
    <w:rsid w:val="0AE31863"/>
    <w:rsid w:val="0AF42478"/>
    <w:rsid w:val="0B880970"/>
    <w:rsid w:val="0BBA5925"/>
    <w:rsid w:val="0C437B3C"/>
    <w:rsid w:val="0CD90609"/>
    <w:rsid w:val="0CF36424"/>
    <w:rsid w:val="0D7061AC"/>
    <w:rsid w:val="0DB770B5"/>
    <w:rsid w:val="0DD16288"/>
    <w:rsid w:val="0DD42BB9"/>
    <w:rsid w:val="0DDA14EE"/>
    <w:rsid w:val="0DDC0843"/>
    <w:rsid w:val="0E0863C2"/>
    <w:rsid w:val="0E265A0C"/>
    <w:rsid w:val="0E3056DD"/>
    <w:rsid w:val="0E606E18"/>
    <w:rsid w:val="0EA00D4B"/>
    <w:rsid w:val="0EAF7F57"/>
    <w:rsid w:val="0ECA37CF"/>
    <w:rsid w:val="0F3D3CCF"/>
    <w:rsid w:val="0FC65CB5"/>
    <w:rsid w:val="0FD05075"/>
    <w:rsid w:val="104F59A2"/>
    <w:rsid w:val="10584DC4"/>
    <w:rsid w:val="10793584"/>
    <w:rsid w:val="10C32C41"/>
    <w:rsid w:val="10C61DB2"/>
    <w:rsid w:val="113533C3"/>
    <w:rsid w:val="1156771D"/>
    <w:rsid w:val="11AC4B30"/>
    <w:rsid w:val="11B04B4E"/>
    <w:rsid w:val="11D06A59"/>
    <w:rsid w:val="11FA48C9"/>
    <w:rsid w:val="126816C1"/>
    <w:rsid w:val="126E73AE"/>
    <w:rsid w:val="12A6373E"/>
    <w:rsid w:val="12BA12C3"/>
    <w:rsid w:val="12E4537F"/>
    <w:rsid w:val="12F93A4C"/>
    <w:rsid w:val="134A2342"/>
    <w:rsid w:val="13973337"/>
    <w:rsid w:val="13AB3CE5"/>
    <w:rsid w:val="14411167"/>
    <w:rsid w:val="147D5173"/>
    <w:rsid w:val="14845C4E"/>
    <w:rsid w:val="14B71212"/>
    <w:rsid w:val="14B914CA"/>
    <w:rsid w:val="14D74799"/>
    <w:rsid w:val="14E615F0"/>
    <w:rsid w:val="14F0087A"/>
    <w:rsid w:val="153257AA"/>
    <w:rsid w:val="157611B9"/>
    <w:rsid w:val="16010BC1"/>
    <w:rsid w:val="160F0BA1"/>
    <w:rsid w:val="1627166A"/>
    <w:rsid w:val="16425838"/>
    <w:rsid w:val="16743A22"/>
    <w:rsid w:val="16771D47"/>
    <w:rsid w:val="1678154B"/>
    <w:rsid w:val="16787183"/>
    <w:rsid w:val="17682895"/>
    <w:rsid w:val="17A556F6"/>
    <w:rsid w:val="17B27AB6"/>
    <w:rsid w:val="17C20B7D"/>
    <w:rsid w:val="17C6687B"/>
    <w:rsid w:val="17C9743A"/>
    <w:rsid w:val="17D927D9"/>
    <w:rsid w:val="17EA4297"/>
    <w:rsid w:val="17F840C4"/>
    <w:rsid w:val="17F95E16"/>
    <w:rsid w:val="18AB40B9"/>
    <w:rsid w:val="18B342F2"/>
    <w:rsid w:val="18B850F8"/>
    <w:rsid w:val="18D7265F"/>
    <w:rsid w:val="18DE6753"/>
    <w:rsid w:val="18E7006B"/>
    <w:rsid w:val="18F66FAD"/>
    <w:rsid w:val="190F43EC"/>
    <w:rsid w:val="19155159"/>
    <w:rsid w:val="196F022D"/>
    <w:rsid w:val="1A4069F6"/>
    <w:rsid w:val="1A431428"/>
    <w:rsid w:val="1A521932"/>
    <w:rsid w:val="1A552002"/>
    <w:rsid w:val="1ADB2CFF"/>
    <w:rsid w:val="1AE76CFC"/>
    <w:rsid w:val="1B6E060B"/>
    <w:rsid w:val="1B8E17DE"/>
    <w:rsid w:val="1B932603"/>
    <w:rsid w:val="1BD05D3D"/>
    <w:rsid w:val="1C4D4371"/>
    <w:rsid w:val="1C534E51"/>
    <w:rsid w:val="1C6B07FE"/>
    <w:rsid w:val="1CA42D41"/>
    <w:rsid w:val="1D6436D0"/>
    <w:rsid w:val="1D957A66"/>
    <w:rsid w:val="1DEA6BE6"/>
    <w:rsid w:val="1E0F67AB"/>
    <w:rsid w:val="1E8A415B"/>
    <w:rsid w:val="1E9B2E06"/>
    <w:rsid w:val="1EDF18F4"/>
    <w:rsid w:val="1F170349"/>
    <w:rsid w:val="1F387218"/>
    <w:rsid w:val="20127945"/>
    <w:rsid w:val="20232AA7"/>
    <w:rsid w:val="207A07E4"/>
    <w:rsid w:val="20C07FA6"/>
    <w:rsid w:val="20D84696"/>
    <w:rsid w:val="21496D2B"/>
    <w:rsid w:val="21800221"/>
    <w:rsid w:val="21A76AC2"/>
    <w:rsid w:val="21AE4618"/>
    <w:rsid w:val="22095DA7"/>
    <w:rsid w:val="226479B0"/>
    <w:rsid w:val="2284197F"/>
    <w:rsid w:val="22A3348E"/>
    <w:rsid w:val="22B05312"/>
    <w:rsid w:val="22BB4323"/>
    <w:rsid w:val="2305424D"/>
    <w:rsid w:val="2378007D"/>
    <w:rsid w:val="237E071B"/>
    <w:rsid w:val="238E7656"/>
    <w:rsid w:val="23C5771A"/>
    <w:rsid w:val="23C9635B"/>
    <w:rsid w:val="23EF5A40"/>
    <w:rsid w:val="23F54741"/>
    <w:rsid w:val="242B721C"/>
    <w:rsid w:val="247F3748"/>
    <w:rsid w:val="24FA0A61"/>
    <w:rsid w:val="24FE7134"/>
    <w:rsid w:val="25C56E30"/>
    <w:rsid w:val="25E12AD4"/>
    <w:rsid w:val="25F54776"/>
    <w:rsid w:val="263B6A6D"/>
    <w:rsid w:val="26DF2DEA"/>
    <w:rsid w:val="279B5FF6"/>
    <w:rsid w:val="27BB2AB7"/>
    <w:rsid w:val="281E12F4"/>
    <w:rsid w:val="28CC42F9"/>
    <w:rsid w:val="28CE7230"/>
    <w:rsid w:val="28FF6879"/>
    <w:rsid w:val="29992899"/>
    <w:rsid w:val="29BF08EB"/>
    <w:rsid w:val="2A050923"/>
    <w:rsid w:val="2A275103"/>
    <w:rsid w:val="2A607E9A"/>
    <w:rsid w:val="2A745772"/>
    <w:rsid w:val="2ACD4A9F"/>
    <w:rsid w:val="2B0F71FE"/>
    <w:rsid w:val="2B2B2115"/>
    <w:rsid w:val="2B561D32"/>
    <w:rsid w:val="2B5879F8"/>
    <w:rsid w:val="2C1842DF"/>
    <w:rsid w:val="2C1A6C63"/>
    <w:rsid w:val="2C342B25"/>
    <w:rsid w:val="2C3D091C"/>
    <w:rsid w:val="2C4A5C97"/>
    <w:rsid w:val="2C773BE6"/>
    <w:rsid w:val="2CF62D12"/>
    <w:rsid w:val="2D540B56"/>
    <w:rsid w:val="2DCC352E"/>
    <w:rsid w:val="2E091DD4"/>
    <w:rsid w:val="2E183D51"/>
    <w:rsid w:val="2E485733"/>
    <w:rsid w:val="2E533CCF"/>
    <w:rsid w:val="2E7671B9"/>
    <w:rsid w:val="2E907044"/>
    <w:rsid w:val="2E907D00"/>
    <w:rsid w:val="2E93023F"/>
    <w:rsid w:val="2E99483A"/>
    <w:rsid w:val="2F1573C9"/>
    <w:rsid w:val="2F430787"/>
    <w:rsid w:val="2F456BDD"/>
    <w:rsid w:val="30526D64"/>
    <w:rsid w:val="307C20F2"/>
    <w:rsid w:val="308B5EB1"/>
    <w:rsid w:val="30FF13F1"/>
    <w:rsid w:val="31151B86"/>
    <w:rsid w:val="314C53A8"/>
    <w:rsid w:val="319E340B"/>
    <w:rsid w:val="31BF50E7"/>
    <w:rsid w:val="31DF1209"/>
    <w:rsid w:val="31F579AD"/>
    <w:rsid w:val="31FB1C4F"/>
    <w:rsid w:val="31FF3323"/>
    <w:rsid w:val="32393354"/>
    <w:rsid w:val="3282725E"/>
    <w:rsid w:val="32944C4E"/>
    <w:rsid w:val="32FB308E"/>
    <w:rsid w:val="33091590"/>
    <w:rsid w:val="3331124A"/>
    <w:rsid w:val="33943AC8"/>
    <w:rsid w:val="342A31C5"/>
    <w:rsid w:val="3442295F"/>
    <w:rsid w:val="347A383C"/>
    <w:rsid w:val="348E41F0"/>
    <w:rsid w:val="349E3B62"/>
    <w:rsid w:val="34B5442D"/>
    <w:rsid w:val="34BB2346"/>
    <w:rsid w:val="34CC08BC"/>
    <w:rsid w:val="35306D13"/>
    <w:rsid w:val="35565044"/>
    <w:rsid w:val="358C2DEA"/>
    <w:rsid w:val="35C00F4D"/>
    <w:rsid w:val="35F975EF"/>
    <w:rsid w:val="361F0FCB"/>
    <w:rsid w:val="36300FC3"/>
    <w:rsid w:val="367D4745"/>
    <w:rsid w:val="36924D3B"/>
    <w:rsid w:val="36CE2979"/>
    <w:rsid w:val="36E37098"/>
    <w:rsid w:val="37506DEB"/>
    <w:rsid w:val="38243FC9"/>
    <w:rsid w:val="38590A9C"/>
    <w:rsid w:val="39113635"/>
    <w:rsid w:val="394A14D0"/>
    <w:rsid w:val="3A013274"/>
    <w:rsid w:val="3A041B32"/>
    <w:rsid w:val="3A523FF7"/>
    <w:rsid w:val="3A686B78"/>
    <w:rsid w:val="3A9E59E7"/>
    <w:rsid w:val="3B5B514A"/>
    <w:rsid w:val="3B5D1DC6"/>
    <w:rsid w:val="3B610B27"/>
    <w:rsid w:val="3B613BC5"/>
    <w:rsid w:val="3B7E681D"/>
    <w:rsid w:val="3BC938F2"/>
    <w:rsid w:val="3BE73AF4"/>
    <w:rsid w:val="3C152CB0"/>
    <w:rsid w:val="3C2E621E"/>
    <w:rsid w:val="3C350F41"/>
    <w:rsid w:val="3C910B9A"/>
    <w:rsid w:val="3C955D7B"/>
    <w:rsid w:val="3CBB2271"/>
    <w:rsid w:val="3D353E8C"/>
    <w:rsid w:val="3D762230"/>
    <w:rsid w:val="3D7E443A"/>
    <w:rsid w:val="3D8E5210"/>
    <w:rsid w:val="3DFB5C02"/>
    <w:rsid w:val="3E625251"/>
    <w:rsid w:val="3EA8554F"/>
    <w:rsid w:val="3ED2556E"/>
    <w:rsid w:val="3F2D6E32"/>
    <w:rsid w:val="3F6308CD"/>
    <w:rsid w:val="3F8C2F53"/>
    <w:rsid w:val="3FAA5B02"/>
    <w:rsid w:val="3FB22BAF"/>
    <w:rsid w:val="3FB84BCE"/>
    <w:rsid w:val="3FE15242"/>
    <w:rsid w:val="3FEC0802"/>
    <w:rsid w:val="3FF12921"/>
    <w:rsid w:val="40B419A9"/>
    <w:rsid w:val="40B74BAE"/>
    <w:rsid w:val="40D77E3B"/>
    <w:rsid w:val="412870E9"/>
    <w:rsid w:val="415E6507"/>
    <w:rsid w:val="417465BA"/>
    <w:rsid w:val="41AC015B"/>
    <w:rsid w:val="41F14485"/>
    <w:rsid w:val="42641455"/>
    <w:rsid w:val="42900B2E"/>
    <w:rsid w:val="42DB5A95"/>
    <w:rsid w:val="42F412DF"/>
    <w:rsid w:val="43796E67"/>
    <w:rsid w:val="43DE58DB"/>
    <w:rsid w:val="440A3C6A"/>
    <w:rsid w:val="44133014"/>
    <w:rsid w:val="449F0CA3"/>
    <w:rsid w:val="44CE02D8"/>
    <w:rsid w:val="44D116A6"/>
    <w:rsid w:val="44D54720"/>
    <w:rsid w:val="44DD770D"/>
    <w:rsid w:val="44E12B0E"/>
    <w:rsid w:val="4526541F"/>
    <w:rsid w:val="45447692"/>
    <w:rsid w:val="45807252"/>
    <w:rsid w:val="45842D3D"/>
    <w:rsid w:val="460B794E"/>
    <w:rsid w:val="466A4BCF"/>
    <w:rsid w:val="46C764EB"/>
    <w:rsid w:val="46FB54E2"/>
    <w:rsid w:val="478A6798"/>
    <w:rsid w:val="479239E1"/>
    <w:rsid w:val="482B2FFB"/>
    <w:rsid w:val="484A1340"/>
    <w:rsid w:val="484C0844"/>
    <w:rsid w:val="48623577"/>
    <w:rsid w:val="48993706"/>
    <w:rsid w:val="48D126CF"/>
    <w:rsid w:val="48FF6040"/>
    <w:rsid w:val="49163810"/>
    <w:rsid w:val="491B4B03"/>
    <w:rsid w:val="49306179"/>
    <w:rsid w:val="49B251AC"/>
    <w:rsid w:val="49B66C86"/>
    <w:rsid w:val="49D45699"/>
    <w:rsid w:val="4A0D1B43"/>
    <w:rsid w:val="4A1F007E"/>
    <w:rsid w:val="4AEC7719"/>
    <w:rsid w:val="4B59306D"/>
    <w:rsid w:val="4BA43DE9"/>
    <w:rsid w:val="4BA648E4"/>
    <w:rsid w:val="4BEE2D6A"/>
    <w:rsid w:val="4BF01C25"/>
    <w:rsid w:val="4BF17706"/>
    <w:rsid w:val="4C95221D"/>
    <w:rsid w:val="4CA77232"/>
    <w:rsid w:val="4D081BCB"/>
    <w:rsid w:val="4D1144FB"/>
    <w:rsid w:val="4D3D6258"/>
    <w:rsid w:val="4D6A63F7"/>
    <w:rsid w:val="4D732D4D"/>
    <w:rsid w:val="4D7B0E84"/>
    <w:rsid w:val="4D831FBD"/>
    <w:rsid w:val="4DBF3408"/>
    <w:rsid w:val="4DBF585D"/>
    <w:rsid w:val="4DCD19FB"/>
    <w:rsid w:val="4E074699"/>
    <w:rsid w:val="4E2E7B92"/>
    <w:rsid w:val="4E5E1D7F"/>
    <w:rsid w:val="4E9A4ECB"/>
    <w:rsid w:val="4F08346F"/>
    <w:rsid w:val="4F105A69"/>
    <w:rsid w:val="4F1C66B0"/>
    <w:rsid w:val="4F1E491E"/>
    <w:rsid w:val="4F25569A"/>
    <w:rsid w:val="4F796F9E"/>
    <w:rsid w:val="4FA622F3"/>
    <w:rsid w:val="4FE8391B"/>
    <w:rsid w:val="50666CFC"/>
    <w:rsid w:val="50785C2E"/>
    <w:rsid w:val="50A40BAC"/>
    <w:rsid w:val="50B91688"/>
    <w:rsid w:val="50DA53B0"/>
    <w:rsid w:val="510830DF"/>
    <w:rsid w:val="51632C89"/>
    <w:rsid w:val="516A2F31"/>
    <w:rsid w:val="516D52EC"/>
    <w:rsid w:val="51D22AE6"/>
    <w:rsid w:val="51F27BC9"/>
    <w:rsid w:val="520A68BB"/>
    <w:rsid w:val="5214564C"/>
    <w:rsid w:val="522B7D24"/>
    <w:rsid w:val="523449A6"/>
    <w:rsid w:val="523617ED"/>
    <w:rsid w:val="52CF5006"/>
    <w:rsid w:val="531F189F"/>
    <w:rsid w:val="53215511"/>
    <w:rsid w:val="53275155"/>
    <w:rsid w:val="534D01E7"/>
    <w:rsid w:val="534F41D7"/>
    <w:rsid w:val="5373579F"/>
    <w:rsid w:val="53754804"/>
    <w:rsid w:val="53BE1CF0"/>
    <w:rsid w:val="548768C0"/>
    <w:rsid w:val="54B43D4D"/>
    <w:rsid w:val="553C47B2"/>
    <w:rsid w:val="55D37C11"/>
    <w:rsid w:val="563A1FD9"/>
    <w:rsid w:val="56404973"/>
    <w:rsid w:val="56613CC2"/>
    <w:rsid w:val="56A05DD8"/>
    <w:rsid w:val="56B0161E"/>
    <w:rsid w:val="56D133B7"/>
    <w:rsid w:val="56DD63B8"/>
    <w:rsid w:val="570530B0"/>
    <w:rsid w:val="576036A0"/>
    <w:rsid w:val="57944661"/>
    <w:rsid w:val="57E84FB6"/>
    <w:rsid w:val="57F26127"/>
    <w:rsid w:val="57FA719D"/>
    <w:rsid w:val="582860B9"/>
    <w:rsid w:val="583D23C6"/>
    <w:rsid w:val="585815C5"/>
    <w:rsid w:val="58642CE3"/>
    <w:rsid w:val="58922848"/>
    <w:rsid w:val="5918292E"/>
    <w:rsid w:val="59345B50"/>
    <w:rsid w:val="59501890"/>
    <w:rsid w:val="596204E0"/>
    <w:rsid w:val="59A04569"/>
    <w:rsid w:val="59B96977"/>
    <w:rsid w:val="5A0039D1"/>
    <w:rsid w:val="5A160ADF"/>
    <w:rsid w:val="5A7F6797"/>
    <w:rsid w:val="5A9917C0"/>
    <w:rsid w:val="5AF94E8C"/>
    <w:rsid w:val="5C0A3658"/>
    <w:rsid w:val="5C1E3C1F"/>
    <w:rsid w:val="5C302957"/>
    <w:rsid w:val="5C7A5516"/>
    <w:rsid w:val="5C7F5189"/>
    <w:rsid w:val="5CBF078E"/>
    <w:rsid w:val="5CC23EEF"/>
    <w:rsid w:val="5D0309A2"/>
    <w:rsid w:val="5D0C7D9B"/>
    <w:rsid w:val="5D2B3D0B"/>
    <w:rsid w:val="5D595615"/>
    <w:rsid w:val="5D831898"/>
    <w:rsid w:val="5D92190F"/>
    <w:rsid w:val="5E4D64EF"/>
    <w:rsid w:val="5E664549"/>
    <w:rsid w:val="5E96576D"/>
    <w:rsid w:val="5EC538A6"/>
    <w:rsid w:val="5ECF5E3B"/>
    <w:rsid w:val="5F0837A4"/>
    <w:rsid w:val="5F9F5793"/>
    <w:rsid w:val="5FEB6248"/>
    <w:rsid w:val="5FEC0DF1"/>
    <w:rsid w:val="60865E80"/>
    <w:rsid w:val="60D45971"/>
    <w:rsid w:val="61414DFF"/>
    <w:rsid w:val="61487616"/>
    <w:rsid w:val="61D3217D"/>
    <w:rsid w:val="61F321CC"/>
    <w:rsid w:val="61FD1F19"/>
    <w:rsid w:val="624B61F9"/>
    <w:rsid w:val="626279F6"/>
    <w:rsid w:val="629E2770"/>
    <w:rsid w:val="62C74734"/>
    <w:rsid w:val="62D36A8A"/>
    <w:rsid w:val="62FD5360"/>
    <w:rsid w:val="634A1D53"/>
    <w:rsid w:val="63C0692A"/>
    <w:rsid w:val="644C3CF8"/>
    <w:rsid w:val="646D3CC4"/>
    <w:rsid w:val="64B61482"/>
    <w:rsid w:val="64E53BA0"/>
    <w:rsid w:val="65125804"/>
    <w:rsid w:val="65357688"/>
    <w:rsid w:val="653D23D4"/>
    <w:rsid w:val="65453E0B"/>
    <w:rsid w:val="655F3249"/>
    <w:rsid w:val="656C7718"/>
    <w:rsid w:val="65883379"/>
    <w:rsid w:val="65EA6CF5"/>
    <w:rsid w:val="66380334"/>
    <w:rsid w:val="668B3113"/>
    <w:rsid w:val="6690332D"/>
    <w:rsid w:val="66933DEB"/>
    <w:rsid w:val="66CB18E1"/>
    <w:rsid w:val="670D1C3C"/>
    <w:rsid w:val="671A1922"/>
    <w:rsid w:val="671D788F"/>
    <w:rsid w:val="67526B6D"/>
    <w:rsid w:val="678E0C21"/>
    <w:rsid w:val="678E5519"/>
    <w:rsid w:val="678F0894"/>
    <w:rsid w:val="679A27E7"/>
    <w:rsid w:val="67CE111B"/>
    <w:rsid w:val="68674F6E"/>
    <w:rsid w:val="686B1ABB"/>
    <w:rsid w:val="686B3AB7"/>
    <w:rsid w:val="690D6093"/>
    <w:rsid w:val="69145531"/>
    <w:rsid w:val="69246948"/>
    <w:rsid w:val="69BD2D50"/>
    <w:rsid w:val="69C1585B"/>
    <w:rsid w:val="6A613F7C"/>
    <w:rsid w:val="6AA91D8C"/>
    <w:rsid w:val="6B2850AC"/>
    <w:rsid w:val="6BB11DA1"/>
    <w:rsid w:val="6C1E0692"/>
    <w:rsid w:val="6C2127A8"/>
    <w:rsid w:val="6C341BAB"/>
    <w:rsid w:val="6C505189"/>
    <w:rsid w:val="6CAC406F"/>
    <w:rsid w:val="6CAC447C"/>
    <w:rsid w:val="6CE12398"/>
    <w:rsid w:val="6D11363F"/>
    <w:rsid w:val="6D535020"/>
    <w:rsid w:val="6D697FAE"/>
    <w:rsid w:val="6D9177B1"/>
    <w:rsid w:val="6DA2666F"/>
    <w:rsid w:val="6DE27B30"/>
    <w:rsid w:val="6DF95B6C"/>
    <w:rsid w:val="6E1624B4"/>
    <w:rsid w:val="6E494B22"/>
    <w:rsid w:val="6E4E7E93"/>
    <w:rsid w:val="6E4F111C"/>
    <w:rsid w:val="6E593761"/>
    <w:rsid w:val="6E7D29B3"/>
    <w:rsid w:val="6E995974"/>
    <w:rsid w:val="6EC55EF9"/>
    <w:rsid w:val="6ED57335"/>
    <w:rsid w:val="6F771281"/>
    <w:rsid w:val="6F7F0D82"/>
    <w:rsid w:val="6FB353DD"/>
    <w:rsid w:val="6FFF4C3E"/>
    <w:rsid w:val="70320E35"/>
    <w:rsid w:val="705703C6"/>
    <w:rsid w:val="70694EF7"/>
    <w:rsid w:val="70A95C43"/>
    <w:rsid w:val="70AD6165"/>
    <w:rsid w:val="70B92241"/>
    <w:rsid w:val="70D86713"/>
    <w:rsid w:val="70DD160B"/>
    <w:rsid w:val="70F361C0"/>
    <w:rsid w:val="71B97D67"/>
    <w:rsid w:val="71EB5C2D"/>
    <w:rsid w:val="72683E7C"/>
    <w:rsid w:val="728F3F35"/>
    <w:rsid w:val="72921356"/>
    <w:rsid w:val="735C1981"/>
    <w:rsid w:val="738846A5"/>
    <w:rsid w:val="738F09CC"/>
    <w:rsid w:val="73B06714"/>
    <w:rsid w:val="73C20733"/>
    <w:rsid w:val="74346676"/>
    <w:rsid w:val="744165D5"/>
    <w:rsid w:val="745C4DFD"/>
    <w:rsid w:val="74700452"/>
    <w:rsid w:val="747A08F6"/>
    <w:rsid w:val="7487427D"/>
    <w:rsid w:val="74886380"/>
    <w:rsid w:val="749F36DC"/>
    <w:rsid w:val="74EF50F6"/>
    <w:rsid w:val="75500139"/>
    <w:rsid w:val="755344A0"/>
    <w:rsid w:val="75717E3A"/>
    <w:rsid w:val="75B75C0D"/>
    <w:rsid w:val="75EF20E5"/>
    <w:rsid w:val="76187D91"/>
    <w:rsid w:val="76304ED9"/>
    <w:rsid w:val="767F13B4"/>
    <w:rsid w:val="772E5044"/>
    <w:rsid w:val="77604EDB"/>
    <w:rsid w:val="776352ED"/>
    <w:rsid w:val="77663CE0"/>
    <w:rsid w:val="776F6903"/>
    <w:rsid w:val="777E7596"/>
    <w:rsid w:val="778B6DC8"/>
    <w:rsid w:val="77A70F0C"/>
    <w:rsid w:val="77E01AC2"/>
    <w:rsid w:val="7810535B"/>
    <w:rsid w:val="783B5A32"/>
    <w:rsid w:val="78A255F1"/>
    <w:rsid w:val="78EB1D19"/>
    <w:rsid w:val="790F3410"/>
    <w:rsid w:val="79144459"/>
    <w:rsid w:val="796B6BDE"/>
    <w:rsid w:val="79C07792"/>
    <w:rsid w:val="79E073A1"/>
    <w:rsid w:val="7A4F0871"/>
    <w:rsid w:val="7A643744"/>
    <w:rsid w:val="7A9D4612"/>
    <w:rsid w:val="7B375192"/>
    <w:rsid w:val="7B651B22"/>
    <w:rsid w:val="7BBB5BD9"/>
    <w:rsid w:val="7BE94748"/>
    <w:rsid w:val="7C253954"/>
    <w:rsid w:val="7C594703"/>
    <w:rsid w:val="7C703FA1"/>
    <w:rsid w:val="7CC323EF"/>
    <w:rsid w:val="7CEB2CFF"/>
    <w:rsid w:val="7D0D480C"/>
    <w:rsid w:val="7D144D6C"/>
    <w:rsid w:val="7D1E40DF"/>
    <w:rsid w:val="7D303306"/>
    <w:rsid w:val="7D5854A6"/>
    <w:rsid w:val="7D6D4011"/>
    <w:rsid w:val="7D95763C"/>
    <w:rsid w:val="7D986F6C"/>
    <w:rsid w:val="7DAD6646"/>
    <w:rsid w:val="7DC71D8E"/>
    <w:rsid w:val="7DDF46B6"/>
    <w:rsid w:val="7DF40B16"/>
    <w:rsid w:val="7E272FD7"/>
    <w:rsid w:val="7E3E14A6"/>
    <w:rsid w:val="7E473853"/>
    <w:rsid w:val="7E534712"/>
    <w:rsid w:val="7E9C37DB"/>
    <w:rsid w:val="7EF00163"/>
    <w:rsid w:val="7EF17BD0"/>
    <w:rsid w:val="7EFD4393"/>
    <w:rsid w:val="7F433411"/>
    <w:rsid w:val="7F7B15AC"/>
    <w:rsid w:val="7FF4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BD2B2"/>
  <w15:docId w15:val="{7A98BAE9-0192-4E36-A928-02C07392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62</TotalTime>
  <Pages>3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伟 王</cp:lastModifiedBy>
  <cp:revision>2</cp:revision>
  <dcterms:created xsi:type="dcterms:W3CDTF">2019-11-28T00:47:00Z</dcterms:created>
  <dcterms:modified xsi:type="dcterms:W3CDTF">2019-11-28T12:15:00Z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